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3192" w14:textId="11867700" w:rsidR="00EE5EED" w:rsidRDefault="0A14A754" w:rsidP="001B6245">
      <w:pPr>
        <w:jc w:val="center"/>
        <w:rPr>
          <w:sz w:val="32"/>
          <w:szCs w:val="32"/>
        </w:rPr>
      </w:pPr>
      <w:r w:rsidRPr="0A14A754">
        <w:rPr>
          <w:sz w:val="32"/>
          <w:szCs w:val="32"/>
        </w:rPr>
        <w:t>CSIS 294: PROJECT 1</w:t>
      </w:r>
    </w:p>
    <w:p w14:paraId="6E900088" w14:textId="2779C405" w:rsidR="006D6A73" w:rsidRPr="001B6245" w:rsidRDefault="006D6A73" w:rsidP="001B6245">
      <w:pPr>
        <w:jc w:val="center"/>
        <w:rPr>
          <w:sz w:val="32"/>
          <w:szCs w:val="32"/>
        </w:rPr>
      </w:pPr>
      <w:r>
        <w:rPr>
          <w:sz w:val="32"/>
          <w:szCs w:val="32"/>
        </w:rPr>
        <w:t>“Griffin Blockchain”</w:t>
      </w:r>
    </w:p>
    <w:p w14:paraId="124490CC" w14:textId="77777777" w:rsidR="00EE5EED" w:rsidRDefault="00EE5EED" w:rsidP="00EE5EED"/>
    <w:p w14:paraId="6B73A505" w14:textId="77777777" w:rsidR="00EE5EED" w:rsidRPr="0038282B" w:rsidRDefault="0A14A754" w:rsidP="0A14A754">
      <w:pPr>
        <w:pStyle w:val="ListParagraph"/>
        <w:numPr>
          <w:ilvl w:val="0"/>
          <w:numId w:val="2"/>
        </w:numPr>
        <w:rPr>
          <w:b/>
          <w:bCs/>
        </w:rPr>
      </w:pPr>
      <w:r w:rsidRPr="0A14A754">
        <w:rPr>
          <w:b/>
          <w:bCs/>
        </w:rPr>
        <w:t>SUMMARY</w:t>
      </w:r>
    </w:p>
    <w:p w14:paraId="4E8E9286" w14:textId="77777777" w:rsidR="00EE5EED" w:rsidRDefault="00EE5EED" w:rsidP="00EE5EED"/>
    <w:p w14:paraId="37CCADDB" w14:textId="7F38B9F4" w:rsidR="006D6A73" w:rsidRDefault="002F597C" w:rsidP="00EE5EED">
      <w:r>
        <w:t xml:space="preserve">This project will </w:t>
      </w:r>
      <w:r w:rsidR="006D6A73">
        <w:t>involve the creation of a Blockchain miner that does all the following:</w:t>
      </w:r>
    </w:p>
    <w:p w14:paraId="3E42C44D" w14:textId="77777777" w:rsidR="006D6A73" w:rsidRDefault="006D6A73" w:rsidP="00EE5EED"/>
    <w:p w14:paraId="47E318D4" w14:textId="36882571" w:rsidR="006D6A73" w:rsidRDefault="00627BBE" w:rsidP="00FF483F">
      <w:pPr>
        <w:pStyle w:val="ListParagraph"/>
        <w:numPr>
          <w:ilvl w:val="0"/>
          <w:numId w:val="12"/>
        </w:numPr>
      </w:pPr>
      <w:r>
        <w:t>Receives transactions from user or remote node</w:t>
      </w:r>
      <w:r w:rsidR="006D6A73">
        <w:t>.</w:t>
      </w:r>
    </w:p>
    <w:p w14:paraId="20113EEA" w14:textId="441B89F3" w:rsidR="00FF483F" w:rsidRDefault="00FF483F" w:rsidP="00FF483F">
      <w:pPr>
        <w:pStyle w:val="ListParagraph"/>
        <w:numPr>
          <w:ilvl w:val="0"/>
          <w:numId w:val="12"/>
        </w:numPr>
      </w:pPr>
      <w:r>
        <w:t>Sends transactions to a remote node.</w:t>
      </w:r>
    </w:p>
    <w:p w14:paraId="6F8800CC" w14:textId="20D5281E" w:rsidR="00FF483F" w:rsidRDefault="00FF483F" w:rsidP="00FF483F">
      <w:pPr>
        <w:pStyle w:val="ListParagraph"/>
        <w:numPr>
          <w:ilvl w:val="0"/>
          <w:numId w:val="12"/>
        </w:numPr>
      </w:pPr>
      <w:r>
        <w:t>Manages incoming remote node messages using a Queue.</w:t>
      </w:r>
    </w:p>
    <w:p w14:paraId="2C70C2EB" w14:textId="4AD4A36D" w:rsidR="00FF483F" w:rsidRDefault="00FF483F" w:rsidP="00FF483F">
      <w:pPr>
        <w:pStyle w:val="ListParagraph"/>
        <w:numPr>
          <w:ilvl w:val="0"/>
          <w:numId w:val="12"/>
        </w:numPr>
      </w:pPr>
      <w:r>
        <w:t>Generates a Merkle Tree and an eventual Merkle Root as part of Transaction processing.</w:t>
      </w:r>
    </w:p>
    <w:p w14:paraId="35DF4DDD" w14:textId="51D29C29" w:rsidR="006D6A73" w:rsidRDefault="006D6A73" w:rsidP="00FF483F">
      <w:pPr>
        <w:pStyle w:val="ListParagraph"/>
        <w:numPr>
          <w:ilvl w:val="0"/>
          <w:numId w:val="12"/>
        </w:numPr>
      </w:pPr>
      <w:r>
        <w:t xml:space="preserve">Creates </w:t>
      </w:r>
      <w:r w:rsidR="00FF483F">
        <w:t>Blockchain B</w:t>
      </w:r>
      <w:r>
        <w:t>locks</w:t>
      </w:r>
      <w:r w:rsidR="00FF483F">
        <w:t xml:space="preserve"> using Proof of Work algorithm</w:t>
      </w:r>
      <w:r>
        <w:t>.</w:t>
      </w:r>
      <w:r w:rsidR="00FF483F">
        <w:t xml:space="preserve"> </w:t>
      </w:r>
    </w:p>
    <w:p w14:paraId="3622725B" w14:textId="77777777" w:rsidR="006D6A73" w:rsidRDefault="002F597C" w:rsidP="00EE5EED">
      <w:r>
        <w:t xml:space="preserve"> </w:t>
      </w:r>
    </w:p>
    <w:p w14:paraId="5F12BB3C" w14:textId="77777777" w:rsidR="006D6A73" w:rsidRDefault="006D6A73" w:rsidP="00EE5EED"/>
    <w:p w14:paraId="4E97F320" w14:textId="562A2CBE" w:rsidR="002F597C" w:rsidRDefault="00FF483F" w:rsidP="00EE5EED">
      <w:r>
        <w:t xml:space="preserve">For this project, you will create the main functionality inside of an existing code base called </w:t>
      </w:r>
      <w:proofErr w:type="spellStart"/>
      <w:r w:rsidRPr="00FF483F">
        <w:rPr>
          <w:b/>
        </w:rPr>
        <w:t>BlockchainBasics</w:t>
      </w:r>
      <w:proofErr w:type="spellEnd"/>
      <w:r>
        <w:t xml:space="preserve">.  The </w:t>
      </w:r>
      <w:proofErr w:type="spellStart"/>
      <w:r>
        <w:t>BlockchainBasics</w:t>
      </w:r>
      <w:proofErr w:type="spellEnd"/>
      <w:r>
        <w:t xml:space="preserve"> code that you will begin with is provided along with this document.</w:t>
      </w:r>
    </w:p>
    <w:p w14:paraId="2B036352" w14:textId="3C0602A7" w:rsidR="00FF483F" w:rsidRDefault="00FF483F" w:rsidP="00EE5EED"/>
    <w:p w14:paraId="0085C610" w14:textId="77777777" w:rsidR="00FF483F" w:rsidRDefault="00FF483F" w:rsidP="00EE5EED">
      <w:proofErr w:type="spellStart"/>
      <w:r>
        <w:t>BlockchainBasics</w:t>
      </w:r>
      <w:proofErr w:type="spellEnd"/>
      <w:r>
        <w:t xml:space="preserve">, once completed, will allow you to run two instances of this app on two different ports that pass transactions to each other and mine blocks.  </w:t>
      </w:r>
    </w:p>
    <w:p w14:paraId="1180CA94" w14:textId="77777777" w:rsidR="00FF483F" w:rsidRDefault="00FF483F" w:rsidP="00EE5EED"/>
    <w:p w14:paraId="4DA08D8B" w14:textId="4A7CA88A" w:rsidR="00FF483F" w:rsidRDefault="00FF483F" w:rsidP="00EE5EED">
      <w:r>
        <w:t>This app doesn’t save the blocks into a blockchain, but the central functionality you code into this app will be able to be plugged in directly into a larger Blockchain application (the code for this will be provided in the coming weeks) that fully manages a Blockchain</w:t>
      </w:r>
      <w:r w:rsidR="002649BB">
        <w:t>, connects to multiple networked nodes,</w:t>
      </w:r>
      <w:r>
        <w:t xml:space="preserve"> and allows you to trade items on the network. </w:t>
      </w:r>
    </w:p>
    <w:p w14:paraId="2B5A979E" w14:textId="4D7747F0" w:rsidR="002A1B55" w:rsidRDefault="002A1B55" w:rsidP="00EE5EED"/>
    <w:p w14:paraId="740F9D39" w14:textId="7C9DCDE1" w:rsidR="002A1B55" w:rsidRDefault="002A1B55" w:rsidP="00EE5EED">
      <w:r>
        <w:t xml:space="preserve">However, you will only be turning in the </w:t>
      </w:r>
      <w:proofErr w:type="spellStart"/>
      <w:r>
        <w:t>BlockchainBasics</w:t>
      </w:r>
      <w:proofErr w:type="spellEnd"/>
      <w:r>
        <w:t xml:space="preserve"> code</w:t>
      </w:r>
      <w:r w:rsidR="00D903E4">
        <w:t xml:space="preserve"> as specified at the end of this doc.</w:t>
      </w:r>
    </w:p>
    <w:p w14:paraId="3656E14D" w14:textId="77777777" w:rsidR="002F597C" w:rsidRDefault="002F597C" w:rsidP="00EE5EED"/>
    <w:p w14:paraId="3E0E162C" w14:textId="77777777" w:rsidR="00EE5EED" w:rsidRDefault="0A14A754" w:rsidP="00EE5EED">
      <w:r>
        <w:t>This project will involve the following:</w:t>
      </w:r>
    </w:p>
    <w:p w14:paraId="3D756F99" w14:textId="2AD0A870" w:rsidR="0076174E" w:rsidRDefault="0A14A754" w:rsidP="0076174E">
      <w:pPr>
        <w:ind w:left="90" w:firstLine="630"/>
      </w:pPr>
      <w:r>
        <w:t xml:space="preserve">- </w:t>
      </w:r>
      <w:r w:rsidR="006D6A73">
        <w:t>Socket programming</w:t>
      </w:r>
    </w:p>
    <w:p w14:paraId="4DD9521D" w14:textId="3E1B295F" w:rsidR="0076174E" w:rsidRDefault="0A14A754" w:rsidP="002649BB">
      <w:pPr>
        <w:ind w:left="90" w:firstLine="630"/>
      </w:pPr>
      <w:r>
        <w:t>- Queue</w:t>
      </w:r>
    </w:p>
    <w:p w14:paraId="407630C1" w14:textId="330EED91" w:rsidR="006D6A73" w:rsidRDefault="006D6A73" w:rsidP="0076174E">
      <w:pPr>
        <w:ind w:left="90" w:firstLine="630"/>
      </w:pPr>
      <w:r>
        <w:t>- Multithreading</w:t>
      </w:r>
    </w:p>
    <w:p w14:paraId="72FA0943" w14:textId="37612A67" w:rsidR="001158FC" w:rsidRDefault="001158FC" w:rsidP="00D903E4">
      <w:pPr>
        <w:ind w:left="90" w:firstLine="630"/>
      </w:pPr>
      <w:r>
        <w:t>- Hashing: SHA-256</w:t>
      </w:r>
    </w:p>
    <w:p w14:paraId="25A47F7F" w14:textId="3ABFD786" w:rsidR="00D903E4" w:rsidRDefault="00D903E4" w:rsidP="00D903E4">
      <w:pPr>
        <w:ind w:left="90" w:firstLine="630"/>
      </w:pPr>
      <w:r>
        <w:t>- Merkle Trees</w:t>
      </w:r>
    </w:p>
    <w:p w14:paraId="6CBBF583" w14:textId="5606CEFC" w:rsidR="00D903E4" w:rsidRDefault="00D903E4" w:rsidP="00D903E4">
      <w:pPr>
        <w:ind w:left="90" w:firstLine="630"/>
      </w:pPr>
      <w:r>
        <w:t>- Blockchain Proof of Work</w:t>
      </w:r>
    </w:p>
    <w:p w14:paraId="252FF8DB" w14:textId="5E3F8D16" w:rsidR="00EE5EED" w:rsidRDefault="00EE5EED" w:rsidP="00EE5EED"/>
    <w:p w14:paraId="47146247" w14:textId="77777777" w:rsidR="00D903E4" w:rsidRDefault="00D903E4" w:rsidP="00EE5EED"/>
    <w:p w14:paraId="2EBFEBBC" w14:textId="0BB41C5B" w:rsidR="00102343" w:rsidRPr="008C4086" w:rsidRDefault="0A14A754" w:rsidP="008C4086">
      <w:pPr>
        <w:pStyle w:val="ListParagraph"/>
        <w:numPr>
          <w:ilvl w:val="0"/>
          <w:numId w:val="2"/>
        </w:numPr>
        <w:rPr>
          <w:b/>
          <w:bCs/>
        </w:rPr>
      </w:pPr>
      <w:r w:rsidRPr="0A14A754">
        <w:rPr>
          <w:b/>
          <w:bCs/>
        </w:rPr>
        <w:t>DETAILS</w:t>
      </w:r>
    </w:p>
    <w:p w14:paraId="6B8EC52F" w14:textId="77777777" w:rsidR="00E873FE" w:rsidRPr="008C4086" w:rsidRDefault="00E873FE" w:rsidP="00E873FE">
      <w:pPr>
        <w:pStyle w:val="ListParagraph"/>
        <w:ind w:left="1440"/>
        <w:rPr>
          <w:b/>
          <w:bCs/>
        </w:rPr>
      </w:pPr>
    </w:p>
    <w:p w14:paraId="75656FF1" w14:textId="17B08C81" w:rsidR="00EE5EED" w:rsidRDefault="00D903E4" w:rsidP="0A14A754">
      <w:pPr>
        <w:pStyle w:val="ListParagraph"/>
        <w:numPr>
          <w:ilvl w:val="1"/>
          <w:numId w:val="2"/>
        </w:numPr>
        <w:rPr>
          <w:b/>
          <w:bCs/>
        </w:rPr>
      </w:pPr>
      <w:r w:rsidRPr="008C4086">
        <w:rPr>
          <w:b/>
          <w:bCs/>
        </w:rPr>
        <w:t>Download BlockchainBasics.zip</w:t>
      </w:r>
    </w:p>
    <w:p w14:paraId="6B0AE23D" w14:textId="77777777" w:rsidR="008C4086" w:rsidRPr="008C4086" w:rsidRDefault="008C4086" w:rsidP="008C4086">
      <w:pPr>
        <w:pStyle w:val="ListParagraph"/>
        <w:ind w:left="810"/>
        <w:rPr>
          <w:b/>
          <w:bCs/>
        </w:rPr>
      </w:pPr>
    </w:p>
    <w:p w14:paraId="552372E4" w14:textId="644A62B9" w:rsidR="00D903E4" w:rsidRDefault="00D903E4" w:rsidP="00D903E4">
      <w:pPr>
        <w:pStyle w:val="ListParagraph"/>
        <w:numPr>
          <w:ilvl w:val="2"/>
          <w:numId w:val="2"/>
        </w:numPr>
        <w:rPr>
          <w:bCs/>
        </w:rPr>
      </w:pPr>
      <w:r>
        <w:rPr>
          <w:bCs/>
        </w:rPr>
        <w:t>This includes the following classes:</w:t>
      </w:r>
    </w:p>
    <w:p w14:paraId="14BA4BD8" w14:textId="28524F29" w:rsidR="00D903E4" w:rsidRDefault="00D903E4" w:rsidP="00D903E4">
      <w:pPr>
        <w:pStyle w:val="ListParagraph"/>
        <w:numPr>
          <w:ilvl w:val="3"/>
          <w:numId w:val="2"/>
        </w:numPr>
        <w:rPr>
          <w:bCs/>
        </w:rPr>
      </w:pPr>
      <w:r>
        <w:rPr>
          <w:bCs/>
        </w:rPr>
        <w:t>BlockchainBasics.java</w:t>
      </w:r>
    </w:p>
    <w:p w14:paraId="78B39BC7" w14:textId="1A622A6D" w:rsidR="00D903E4" w:rsidRDefault="00D903E4" w:rsidP="00D903E4">
      <w:pPr>
        <w:pStyle w:val="ListParagraph"/>
        <w:numPr>
          <w:ilvl w:val="3"/>
          <w:numId w:val="2"/>
        </w:numPr>
        <w:rPr>
          <w:bCs/>
        </w:rPr>
      </w:pPr>
      <w:r>
        <w:rPr>
          <w:bCs/>
        </w:rPr>
        <w:t>Miner.java</w:t>
      </w:r>
    </w:p>
    <w:p w14:paraId="43025138" w14:textId="531FCA7E" w:rsidR="00D903E4" w:rsidRDefault="00D903E4" w:rsidP="00D903E4">
      <w:pPr>
        <w:pStyle w:val="ListParagraph"/>
        <w:numPr>
          <w:ilvl w:val="3"/>
          <w:numId w:val="2"/>
        </w:numPr>
        <w:rPr>
          <w:bCs/>
        </w:rPr>
      </w:pPr>
      <w:r>
        <w:rPr>
          <w:bCs/>
        </w:rPr>
        <w:t>Block.java</w:t>
      </w:r>
    </w:p>
    <w:p w14:paraId="05A818BF" w14:textId="70D5F179" w:rsidR="001436DC" w:rsidRDefault="001436DC" w:rsidP="00D903E4">
      <w:pPr>
        <w:pStyle w:val="ListParagraph"/>
        <w:numPr>
          <w:ilvl w:val="3"/>
          <w:numId w:val="2"/>
        </w:numPr>
        <w:rPr>
          <w:bCs/>
        </w:rPr>
      </w:pPr>
      <w:r>
        <w:rPr>
          <w:bCs/>
        </w:rPr>
        <w:t>MerkleNode.java</w:t>
      </w:r>
    </w:p>
    <w:p w14:paraId="5A9DA74A" w14:textId="12CA4F57" w:rsidR="001436DC" w:rsidRDefault="001436DC" w:rsidP="00D903E4">
      <w:pPr>
        <w:pStyle w:val="ListParagraph"/>
        <w:numPr>
          <w:ilvl w:val="3"/>
          <w:numId w:val="2"/>
        </w:numPr>
        <w:rPr>
          <w:bCs/>
        </w:rPr>
      </w:pPr>
      <w:r>
        <w:rPr>
          <w:bCs/>
        </w:rPr>
        <w:t>BlockchainUtil.java</w:t>
      </w:r>
    </w:p>
    <w:p w14:paraId="07DD7C48" w14:textId="22593F47" w:rsidR="00D903E4" w:rsidRDefault="00D903E4" w:rsidP="00D903E4">
      <w:pPr>
        <w:pStyle w:val="ListParagraph"/>
        <w:numPr>
          <w:ilvl w:val="3"/>
          <w:numId w:val="2"/>
        </w:numPr>
        <w:rPr>
          <w:bCs/>
        </w:rPr>
      </w:pPr>
      <w:r>
        <w:rPr>
          <w:bCs/>
        </w:rPr>
        <w:t>P2PServer.java</w:t>
      </w:r>
    </w:p>
    <w:p w14:paraId="54DD5D7C" w14:textId="0CB49920" w:rsidR="00D903E4" w:rsidRDefault="00D903E4" w:rsidP="00D903E4">
      <w:pPr>
        <w:pStyle w:val="ListParagraph"/>
        <w:numPr>
          <w:ilvl w:val="3"/>
          <w:numId w:val="2"/>
        </w:numPr>
        <w:rPr>
          <w:bCs/>
        </w:rPr>
      </w:pPr>
      <w:r>
        <w:rPr>
          <w:bCs/>
        </w:rPr>
        <w:t>P2PMessageQueue.java</w:t>
      </w:r>
    </w:p>
    <w:p w14:paraId="07632650" w14:textId="750BF31E" w:rsidR="00D903E4" w:rsidRDefault="00D903E4" w:rsidP="00D903E4">
      <w:pPr>
        <w:pStyle w:val="ListParagraph"/>
        <w:numPr>
          <w:ilvl w:val="3"/>
          <w:numId w:val="2"/>
        </w:numPr>
        <w:rPr>
          <w:bCs/>
        </w:rPr>
      </w:pPr>
      <w:r>
        <w:rPr>
          <w:bCs/>
        </w:rPr>
        <w:t>P2PMessage.java</w:t>
      </w:r>
    </w:p>
    <w:p w14:paraId="617681E5" w14:textId="0A1EC254" w:rsidR="00D903E4" w:rsidRPr="001436DC" w:rsidRDefault="00D903E4" w:rsidP="00D903E4">
      <w:pPr>
        <w:pStyle w:val="ListParagraph"/>
        <w:numPr>
          <w:ilvl w:val="3"/>
          <w:numId w:val="2"/>
        </w:numPr>
        <w:rPr>
          <w:bCs/>
        </w:rPr>
      </w:pPr>
      <w:r w:rsidRPr="001436DC">
        <w:rPr>
          <w:bCs/>
        </w:rPr>
        <w:t>P2PUtil.java</w:t>
      </w:r>
    </w:p>
    <w:p w14:paraId="4F846EBB" w14:textId="77777777" w:rsidR="0038282B" w:rsidRDefault="0038282B" w:rsidP="0038282B">
      <w:pPr>
        <w:pStyle w:val="ListParagraph"/>
        <w:ind w:left="1440"/>
      </w:pPr>
    </w:p>
    <w:p w14:paraId="2698D147" w14:textId="4DD34805" w:rsidR="00FB4435" w:rsidRDefault="001436DC" w:rsidP="0A14A75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You only add code where you see this:</w:t>
      </w:r>
    </w:p>
    <w:p w14:paraId="3D7ED643" w14:textId="6FF95CAD" w:rsidR="001436DC" w:rsidRDefault="001436DC" w:rsidP="00643C81">
      <w:pPr>
        <w:pStyle w:val="ListParagraph"/>
        <w:ind w:left="810"/>
        <w:rPr>
          <w:b/>
          <w:bCs/>
        </w:rPr>
      </w:pPr>
    </w:p>
    <w:p w14:paraId="4C654605" w14:textId="66C9A917" w:rsidR="00643C81" w:rsidRPr="00643C81" w:rsidRDefault="00643C81" w:rsidP="00643C81">
      <w:pPr>
        <w:pStyle w:val="ListParagraph"/>
        <w:ind w:left="810"/>
        <w:rPr>
          <w:bCs/>
        </w:rPr>
      </w:pPr>
      <w:r w:rsidRPr="00643C81">
        <w:rPr>
          <w:bCs/>
        </w:rPr>
        <w:t>####################</w:t>
      </w:r>
    </w:p>
    <w:p w14:paraId="4A461BF4" w14:textId="65D96AA3" w:rsidR="00643C81" w:rsidRDefault="00643C81" w:rsidP="00643C81">
      <w:pPr>
        <w:pStyle w:val="ListParagraph"/>
        <w:ind w:left="810"/>
        <w:rPr>
          <w:bCs/>
        </w:rPr>
      </w:pPr>
      <w:r w:rsidRPr="00643C81">
        <w:rPr>
          <w:bCs/>
        </w:rPr>
        <w:t>### ADD CODE HERE ###</w:t>
      </w:r>
    </w:p>
    <w:p w14:paraId="60DCE274" w14:textId="59BD9E8A" w:rsidR="002A4B62" w:rsidRDefault="002A4B62" w:rsidP="00643C81">
      <w:pPr>
        <w:pStyle w:val="ListParagraph"/>
        <w:ind w:left="810"/>
        <w:rPr>
          <w:bCs/>
        </w:rPr>
      </w:pPr>
      <w:r>
        <w:rPr>
          <w:bCs/>
        </w:rPr>
        <w:t>####################</w:t>
      </w:r>
    </w:p>
    <w:p w14:paraId="0C7EAD82" w14:textId="2721575D" w:rsidR="00643C81" w:rsidRDefault="00643C81" w:rsidP="00643C81">
      <w:pPr>
        <w:pStyle w:val="ListParagraph"/>
        <w:ind w:left="810"/>
        <w:rPr>
          <w:bCs/>
        </w:rPr>
      </w:pPr>
    </w:p>
    <w:p w14:paraId="45215676" w14:textId="77777777" w:rsidR="0028676C" w:rsidRPr="00643C81" w:rsidRDefault="0028676C" w:rsidP="00643C81">
      <w:pPr>
        <w:pStyle w:val="ListParagraph"/>
        <w:ind w:left="810"/>
        <w:rPr>
          <w:bCs/>
        </w:rPr>
      </w:pPr>
    </w:p>
    <w:p w14:paraId="622682EF" w14:textId="115F5D61" w:rsidR="0028676C" w:rsidRDefault="0028676C" w:rsidP="00643C8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CLASSES where you add code:</w:t>
      </w:r>
    </w:p>
    <w:p w14:paraId="07A38491" w14:textId="77777777" w:rsidR="0028676C" w:rsidRDefault="0028676C" w:rsidP="0028676C">
      <w:pPr>
        <w:pStyle w:val="ListParagraph"/>
        <w:ind w:left="810"/>
        <w:rPr>
          <w:b/>
          <w:bCs/>
        </w:rPr>
      </w:pPr>
    </w:p>
    <w:p w14:paraId="3F2B0535" w14:textId="128E171A" w:rsidR="0066544B" w:rsidRDefault="001436DC" w:rsidP="00643C8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Miner</w:t>
      </w:r>
    </w:p>
    <w:p w14:paraId="7018F125" w14:textId="77777777" w:rsidR="0028676C" w:rsidRPr="0028676C" w:rsidRDefault="0028676C" w:rsidP="0028676C">
      <w:pPr>
        <w:rPr>
          <w:b/>
          <w:bCs/>
        </w:rPr>
      </w:pPr>
    </w:p>
    <w:p w14:paraId="43EA8731" w14:textId="60D1FEE2" w:rsidR="00643C81" w:rsidRDefault="00643C81" w:rsidP="00643C81">
      <w:pPr>
        <w:pStyle w:val="ListParagraph"/>
        <w:numPr>
          <w:ilvl w:val="2"/>
          <w:numId w:val="2"/>
        </w:numPr>
        <w:rPr>
          <w:bCs/>
        </w:rPr>
      </w:pPr>
      <w:r w:rsidRPr="00B97C2D">
        <w:rPr>
          <w:bCs/>
          <w:u w:val="single"/>
        </w:rPr>
        <w:t>doProofOfWork</w:t>
      </w:r>
      <w:r w:rsidRPr="00643C81">
        <w:rPr>
          <w:bCs/>
        </w:rPr>
        <w:t xml:space="preserve"> method</w:t>
      </w:r>
      <w:r>
        <w:rPr>
          <w:bCs/>
        </w:rPr>
        <w:t>: The logic behind this will be reviewed in class.</w:t>
      </w:r>
    </w:p>
    <w:p w14:paraId="19B27E90" w14:textId="17506C4C" w:rsidR="00643C81" w:rsidRPr="005E6D5E" w:rsidRDefault="00643C81" w:rsidP="00643C81">
      <w:pPr>
        <w:pStyle w:val="ListParagraph"/>
        <w:numPr>
          <w:ilvl w:val="3"/>
          <w:numId w:val="2"/>
        </w:numPr>
        <w:rPr>
          <w:bCs/>
          <w:highlight w:val="yellow"/>
        </w:rPr>
      </w:pPr>
      <w:r w:rsidRPr="005E6D5E">
        <w:rPr>
          <w:bCs/>
          <w:highlight w:val="yellow"/>
        </w:rPr>
        <w:t xml:space="preserve">This method should first create a string that has as many zeros in it as </w:t>
      </w:r>
      <w:proofErr w:type="spellStart"/>
      <w:r w:rsidRPr="005E6D5E">
        <w:rPr>
          <w:bCs/>
          <w:highlight w:val="yellow"/>
        </w:rPr>
        <w:t>oBlock.getDifficulty</w:t>
      </w:r>
      <w:proofErr w:type="spellEnd"/>
      <w:r w:rsidRPr="005E6D5E">
        <w:rPr>
          <w:bCs/>
          <w:highlight w:val="yellow"/>
        </w:rPr>
        <w:t>() equals.</w:t>
      </w:r>
    </w:p>
    <w:p w14:paraId="03576CB7" w14:textId="44FC3B22" w:rsidR="00643C81" w:rsidRDefault="00643C81" w:rsidP="00643C81">
      <w:pPr>
        <w:pStyle w:val="ListParagraph"/>
        <w:numPr>
          <w:ilvl w:val="4"/>
          <w:numId w:val="2"/>
        </w:numPr>
        <w:rPr>
          <w:bCs/>
        </w:rPr>
      </w:pPr>
      <w:r>
        <w:rPr>
          <w:bCs/>
        </w:rPr>
        <w:t>Hint: use a while loop here that keeps looping while the length of this string you’re creating is less than the target difficulty length.</w:t>
      </w:r>
    </w:p>
    <w:p w14:paraId="1B7550DC" w14:textId="77777777" w:rsidR="00A22EAE" w:rsidRDefault="00A22EAE" w:rsidP="00A22EAE">
      <w:pPr>
        <w:pStyle w:val="ListParagraph"/>
        <w:ind w:left="1800"/>
        <w:rPr>
          <w:bCs/>
        </w:rPr>
      </w:pPr>
    </w:p>
    <w:p w14:paraId="292EF1FF" w14:textId="77777777" w:rsidR="002C01AD" w:rsidRDefault="00643C81" w:rsidP="002C01AD">
      <w:pPr>
        <w:pStyle w:val="ListParagraph"/>
        <w:numPr>
          <w:ilvl w:val="3"/>
          <w:numId w:val="2"/>
        </w:numPr>
        <w:rPr>
          <w:bCs/>
        </w:rPr>
      </w:pPr>
      <w:r>
        <w:rPr>
          <w:bCs/>
        </w:rPr>
        <w:t xml:space="preserve">Then, this method should </w:t>
      </w:r>
      <w:r w:rsidR="002C01AD">
        <w:rPr>
          <w:bCs/>
        </w:rPr>
        <w:t xml:space="preserve">have another while loop that </w:t>
      </w:r>
      <w:r>
        <w:rPr>
          <w:bCs/>
        </w:rPr>
        <w:t>keep</w:t>
      </w:r>
      <w:r w:rsidR="002C01AD">
        <w:rPr>
          <w:bCs/>
        </w:rPr>
        <w:t>s</w:t>
      </w:r>
      <w:r>
        <w:rPr>
          <w:bCs/>
        </w:rPr>
        <w:t xml:space="preserve"> looping until a valid nonce is found</w:t>
      </w:r>
      <w:r w:rsidR="002C01AD">
        <w:rPr>
          <w:bCs/>
        </w:rPr>
        <w:t>.</w:t>
      </w:r>
    </w:p>
    <w:p w14:paraId="2C355B4A" w14:textId="7EABC2AA" w:rsidR="002C01AD" w:rsidRDefault="002C01AD" w:rsidP="002C01AD">
      <w:pPr>
        <w:pStyle w:val="ListParagraph"/>
        <w:numPr>
          <w:ilvl w:val="4"/>
          <w:numId w:val="2"/>
        </w:numPr>
        <w:rPr>
          <w:bCs/>
        </w:rPr>
      </w:pPr>
      <w:r>
        <w:rPr>
          <w:bCs/>
        </w:rPr>
        <w:t>There needs to be an if --- else in this while loop.</w:t>
      </w:r>
    </w:p>
    <w:p w14:paraId="1E57DD2F" w14:textId="77777777" w:rsidR="00A22EAE" w:rsidRDefault="00A22EAE" w:rsidP="00A22EAE">
      <w:pPr>
        <w:pStyle w:val="ListParagraph"/>
        <w:ind w:left="1800"/>
        <w:rPr>
          <w:bCs/>
        </w:rPr>
      </w:pPr>
    </w:p>
    <w:p w14:paraId="74E756C6" w14:textId="21790B3A" w:rsidR="002C01AD" w:rsidRDefault="002C01AD" w:rsidP="002C01AD">
      <w:pPr>
        <w:pStyle w:val="ListParagraph"/>
        <w:numPr>
          <w:ilvl w:val="5"/>
          <w:numId w:val="2"/>
        </w:numPr>
        <w:rPr>
          <w:bCs/>
        </w:rPr>
      </w:pPr>
      <w:r>
        <w:rPr>
          <w:bCs/>
        </w:rPr>
        <w:t xml:space="preserve">If </w:t>
      </w:r>
      <w:proofErr w:type="spellStart"/>
      <w:r w:rsidRPr="002C01AD">
        <w:rPr>
          <w:bCs/>
        </w:rPr>
        <w:t>bAbortPoW</w:t>
      </w:r>
      <w:proofErr w:type="spellEnd"/>
      <w:r w:rsidR="008C19F5">
        <w:rPr>
          <w:bCs/>
        </w:rPr>
        <w:t xml:space="preserve"> (an instance variable you’ll see at the top of the class)</w:t>
      </w:r>
      <w:r w:rsidRPr="002C01AD">
        <w:rPr>
          <w:bCs/>
        </w:rPr>
        <w:t xml:space="preserve"> equals true</w:t>
      </w:r>
      <w:r>
        <w:rPr>
          <w:bCs/>
        </w:rPr>
        <w:t>, then this means another miner solved the block and this miner received it, so you need to:</w:t>
      </w:r>
    </w:p>
    <w:p w14:paraId="08F0C208" w14:textId="02C2C502" w:rsidR="00643C81" w:rsidRDefault="002C01AD" w:rsidP="002C01AD">
      <w:pPr>
        <w:pStyle w:val="ListParagraph"/>
        <w:numPr>
          <w:ilvl w:val="6"/>
          <w:numId w:val="2"/>
        </w:numPr>
        <w:rPr>
          <w:bCs/>
        </w:rPr>
      </w:pPr>
      <w:r>
        <w:rPr>
          <w:bCs/>
        </w:rPr>
        <w:t xml:space="preserve">Set </w:t>
      </w:r>
      <w:proofErr w:type="spellStart"/>
      <w:r>
        <w:rPr>
          <w:bCs/>
        </w:rPr>
        <w:t>bAbortPoW</w:t>
      </w:r>
      <w:proofErr w:type="spellEnd"/>
      <w:r>
        <w:rPr>
          <w:bCs/>
        </w:rPr>
        <w:t xml:space="preserve"> back to false</w:t>
      </w:r>
      <w:r w:rsidR="00643C81" w:rsidRPr="002C01AD">
        <w:rPr>
          <w:bCs/>
        </w:rPr>
        <w:t>.</w:t>
      </w:r>
    </w:p>
    <w:p w14:paraId="050CA1D7" w14:textId="0C45D197" w:rsidR="002C01AD" w:rsidRDefault="002C01AD" w:rsidP="002C01AD">
      <w:pPr>
        <w:pStyle w:val="ListParagraph"/>
        <w:numPr>
          <w:ilvl w:val="6"/>
          <w:numId w:val="2"/>
        </w:numPr>
        <w:rPr>
          <w:bCs/>
        </w:rPr>
      </w:pPr>
      <w:r>
        <w:rPr>
          <w:bCs/>
        </w:rPr>
        <w:t xml:space="preserve">Print out something to the user like: </w:t>
      </w:r>
    </w:p>
    <w:p w14:paraId="6D8632B8" w14:textId="37046C1C" w:rsidR="002C01AD" w:rsidRDefault="002C01AD" w:rsidP="002C01AD">
      <w:pPr>
        <w:pStyle w:val="ListParagraph"/>
        <w:ind w:left="2520"/>
        <w:rPr>
          <w:bCs/>
        </w:rPr>
      </w:pPr>
      <w:r w:rsidRPr="002C01AD">
        <w:rPr>
          <w:bCs/>
        </w:rPr>
        <w:t>"[miner] Aborted mining block, probably because another confirmed block received."</w:t>
      </w:r>
    </w:p>
    <w:p w14:paraId="3FB44EE8" w14:textId="2BCD1D6E" w:rsidR="002C01AD" w:rsidRDefault="002C01AD" w:rsidP="002C01AD">
      <w:pPr>
        <w:pStyle w:val="ListParagraph"/>
        <w:numPr>
          <w:ilvl w:val="6"/>
          <w:numId w:val="2"/>
        </w:numPr>
        <w:rPr>
          <w:bCs/>
        </w:rPr>
      </w:pPr>
      <w:r>
        <w:rPr>
          <w:bCs/>
        </w:rPr>
        <w:t>Return false so the method ends.</w:t>
      </w:r>
    </w:p>
    <w:p w14:paraId="76EED821" w14:textId="77777777" w:rsidR="00A22EAE" w:rsidRDefault="00A22EAE" w:rsidP="00A22EAE">
      <w:pPr>
        <w:pStyle w:val="ListParagraph"/>
        <w:ind w:left="2520"/>
        <w:rPr>
          <w:bCs/>
        </w:rPr>
      </w:pPr>
    </w:p>
    <w:p w14:paraId="5B9D5C63" w14:textId="5CD40A4E" w:rsidR="002C01AD" w:rsidRPr="002C01AD" w:rsidRDefault="002C01AD" w:rsidP="002C01AD">
      <w:pPr>
        <w:pStyle w:val="ListParagraph"/>
        <w:numPr>
          <w:ilvl w:val="5"/>
          <w:numId w:val="2"/>
        </w:numPr>
        <w:rPr>
          <w:bCs/>
        </w:rPr>
      </w:pPr>
      <w:r>
        <w:rPr>
          <w:bCs/>
        </w:rPr>
        <w:t>Else perform another attempt at a valid nonce:</w:t>
      </w:r>
    </w:p>
    <w:p w14:paraId="2E56D16E" w14:textId="5EE12A78" w:rsidR="00643C81" w:rsidRDefault="00643C81" w:rsidP="002C01AD">
      <w:pPr>
        <w:pStyle w:val="ListParagraph"/>
        <w:numPr>
          <w:ilvl w:val="6"/>
          <w:numId w:val="2"/>
        </w:numPr>
        <w:rPr>
          <w:bCs/>
        </w:rPr>
      </w:pPr>
      <w:r>
        <w:rPr>
          <w:bCs/>
        </w:rPr>
        <w:t>The nonce s</w:t>
      </w:r>
      <w:r w:rsidR="002C01AD">
        <w:rPr>
          <w:bCs/>
        </w:rPr>
        <w:t>hould start</w:t>
      </w:r>
      <w:r>
        <w:rPr>
          <w:bCs/>
        </w:rPr>
        <w:t xml:space="preserve"> at 0</w:t>
      </w:r>
      <w:r w:rsidR="002C01AD">
        <w:rPr>
          <w:bCs/>
        </w:rPr>
        <w:t xml:space="preserve"> before the while loop</w:t>
      </w:r>
      <w:r>
        <w:rPr>
          <w:bCs/>
        </w:rPr>
        <w:t xml:space="preserve"> and increment each loop.</w:t>
      </w:r>
    </w:p>
    <w:p w14:paraId="22A23C7B" w14:textId="77777777" w:rsidR="00A22EAE" w:rsidRDefault="00643C81" w:rsidP="002C01AD">
      <w:pPr>
        <w:pStyle w:val="ListParagraph"/>
        <w:numPr>
          <w:ilvl w:val="6"/>
          <w:numId w:val="2"/>
        </w:numPr>
        <w:rPr>
          <w:bCs/>
        </w:rPr>
      </w:pPr>
      <w:r>
        <w:rPr>
          <w:bCs/>
        </w:rPr>
        <w:t>A valid nonce, after it’s added to the block’s properties and the block is hashed, should result in a hash that has as many leading zeros as the string you created above</w:t>
      </w:r>
      <w:r w:rsidR="00B97C2D">
        <w:rPr>
          <w:bCs/>
        </w:rPr>
        <w:t xml:space="preserve"> (use String’s </w:t>
      </w:r>
      <w:proofErr w:type="spellStart"/>
      <w:r w:rsidR="00B97C2D">
        <w:rPr>
          <w:bCs/>
        </w:rPr>
        <w:t>startsWith</w:t>
      </w:r>
      <w:proofErr w:type="spellEnd"/>
      <w:r w:rsidR="00B97C2D">
        <w:rPr>
          <w:bCs/>
        </w:rPr>
        <w:t xml:space="preserve"> method for this check).</w:t>
      </w:r>
      <w:r w:rsidR="002C01AD">
        <w:rPr>
          <w:bCs/>
        </w:rPr>
        <w:t xml:space="preserve">  </w:t>
      </w:r>
    </w:p>
    <w:p w14:paraId="70BC3F55" w14:textId="43C0FF06" w:rsidR="002C01AD" w:rsidRDefault="00A22EAE" w:rsidP="00A22EAE">
      <w:pPr>
        <w:pStyle w:val="ListParagraph"/>
        <w:numPr>
          <w:ilvl w:val="7"/>
          <w:numId w:val="2"/>
        </w:numPr>
        <w:ind w:left="2970"/>
        <w:rPr>
          <w:bCs/>
        </w:rPr>
      </w:pPr>
      <w:proofErr w:type="gramStart"/>
      <w:r>
        <w:rPr>
          <w:bCs/>
        </w:rPr>
        <w:t>So</w:t>
      </w:r>
      <w:proofErr w:type="gramEnd"/>
      <w:r>
        <w:rPr>
          <w:bCs/>
        </w:rPr>
        <w:t xml:space="preserve"> r</w:t>
      </w:r>
      <w:r w:rsidR="002C01AD">
        <w:rPr>
          <w:bCs/>
        </w:rPr>
        <w:t xml:space="preserve">emember that on </w:t>
      </w:r>
      <w:proofErr w:type="spellStart"/>
      <w:r w:rsidR="002C01AD">
        <w:rPr>
          <w:bCs/>
        </w:rPr>
        <w:t>oBlock</w:t>
      </w:r>
      <w:proofErr w:type="spellEnd"/>
      <w:r w:rsidR="002C01AD">
        <w:rPr>
          <w:bCs/>
        </w:rPr>
        <w:t xml:space="preserve"> you have to</w:t>
      </w:r>
      <w:r>
        <w:rPr>
          <w:bCs/>
        </w:rPr>
        <w:t xml:space="preserve"> call</w:t>
      </w:r>
      <w:r w:rsidR="002C01AD">
        <w:rPr>
          <w:bCs/>
        </w:rPr>
        <w:t>:</w:t>
      </w:r>
    </w:p>
    <w:p w14:paraId="3EC37812" w14:textId="77777777" w:rsidR="002C01AD" w:rsidRDefault="002C01AD" w:rsidP="00A22EAE">
      <w:pPr>
        <w:pStyle w:val="ListParagraph"/>
        <w:numPr>
          <w:ilvl w:val="8"/>
          <w:numId w:val="2"/>
        </w:numPr>
        <w:tabs>
          <w:tab w:val="left" w:pos="5670"/>
        </w:tabs>
        <w:ind w:left="3330"/>
        <w:rPr>
          <w:bCs/>
        </w:rPr>
      </w:pPr>
      <w:r>
        <w:rPr>
          <w:bCs/>
        </w:rPr>
        <w:t>Set nonce.</w:t>
      </w:r>
    </w:p>
    <w:p w14:paraId="3FD0F1E2" w14:textId="6F1CFD3C" w:rsidR="002C01AD" w:rsidRDefault="002C01AD" w:rsidP="00A22EAE">
      <w:pPr>
        <w:pStyle w:val="ListParagraph"/>
        <w:numPr>
          <w:ilvl w:val="8"/>
          <w:numId w:val="2"/>
        </w:numPr>
        <w:tabs>
          <w:tab w:val="left" w:pos="5670"/>
        </w:tabs>
        <w:ind w:left="3330"/>
        <w:rPr>
          <w:bCs/>
        </w:rPr>
      </w:pPr>
      <w:r>
        <w:rPr>
          <w:bCs/>
        </w:rPr>
        <w:t>Compute hash.</w:t>
      </w:r>
    </w:p>
    <w:p w14:paraId="462BDD8F" w14:textId="373BD93F" w:rsidR="00DE464D" w:rsidRDefault="00DE464D" w:rsidP="00A22EAE">
      <w:pPr>
        <w:pStyle w:val="ListParagraph"/>
        <w:numPr>
          <w:ilvl w:val="8"/>
          <w:numId w:val="2"/>
        </w:numPr>
        <w:tabs>
          <w:tab w:val="left" w:pos="5670"/>
        </w:tabs>
        <w:ind w:left="3330"/>
        <w:rPr>
          <w:bCs/>
        </w:rPr>
      </w:pPr>
      <w:r>
        <w:rPr>
          <w:bCs/>
        </w:rPr>
        <w:t>Set hash to whatever came back from compute hash.</w:t>
      </w:r>
    </w:p>
    <w:p w14:paraId="290830E1" w14:textId="548187C4" w:rsidR="002C01AD" w:rsidRDefault="00A22EAE" w:rsidP="002C01AD">
      <w:pPr>
        <w:pStyle w:val="ListParagraph"/>
        <w:numPr>
          <w:ilvl w:val="7"/>
          <w:numId w:val="2"/>
        </w:numPr>
        <w:tabs>
          <w:tab w:val="left" w:pos="5670"/>
        </w:tabs>
        <w:ind w:left="3060" w:hanging="450"/>
        <w:rPr>
          <w:bCs/>
        </w:rPr>
      </w:pPr>
      <w:r>
        <w:rPr>
          <w:bCs/>
        </w:rPr>
        <w:t>Then c</w:t>
      </w:r>
      <w:r w:rsidR="002C01AD">
        <w:rPr>
          <w:bCs/>
        </w:rPr>
        <w:t xml:space="preserve">heck if hash on </w:t>
      </w:r>
      <w:proofErr w:type="spellStart"/>
      <w:r w:rsidR="002C01AD">
        <w:rPr>
          <w:bCs/>
        </w:rPr>
        <w:t>oBlock</w:t>
      </w:r>
      <w:proofErr w:type="spellEnd"/>
      <w:r w:rsidR="002C01AD">
        <w:rPr>
          <w:bCs/>
        </w:rPr>
        <w:t xml:space="preserve"> now begins with your leading zeroes string you created above.</w:t>
      </w:r>
    </w:p>
    <w:p w14:paraId="49D0DBB3" w14:textId="2EBD8A4C" w:rsidR="002C01AD" w:rsidRPr="002C01AD" w:rsidRDefault="00A22EAE" w:rsidP="00A22EAE">
      <w:pPr>
        <w:pStyle w:val="ListParagraph"/>
        <w:numPr>
          <w:ilvl w:val="8"/>
          <w:numId w:val="2"/>
        </w:numPr>
        <w:tabs>
          <w:tab w:val="left" w:pos="5670"/>
        </w:tabs>
        <w:ind w:left="3330"/>
        <w:rPr>
          <w:bCs/>
        </w:rPr>
      </w:pPr>
      <w:r>
        <w:rPr>
          <w:bCs/>
        </w:rPr>
        <w:t>If it does, then return true.</w:t>
      </w:r>
    </w:p>
    <w:p w14:paraId="707396EC" w14:textId="3833D252" w:rsidR="0066544B" w:rsidRDefault="0066544B" w:rsidP="0066544B">
      <w:pPr>
        <w:pStyle w:val="ListParagraph"/>
        <w:ind w:left="1440"/>
      </w:pPr>
    </w:p>
    <w:p w14:paraId="3718640A" w14:textId="3DC29BB7" w:rsidR="00586D77" w:rsidRDefault="00586D77" w:rsidP="0066544B">
      <w:pPr>
        <w:pStyle w:val="ListParagraph"/>
        <w:ind w:left="1440"/>
      </w:pPr>
    </w:p>
    <w:p w14:paraId="6DDC8B47" w14:textId="40D80DCA" w:rsidR="00586D77" w:rsidRDefault="00586D77" w:rsidP="0066544B">
      <w:pPr>
        <w:pStyle w:val="ListParagraph"/>
        <w:ind w:left="1440"/>
      </w:pPr>
    </w:p>
    <w:p w14:paraId="3B95E6E9" w14:textId="00C83B09" w:rsidR="00586D77" w:rsidRDefault="00586D77" w:rsidP="0066544B">
      <w:pPr>
        <w:pStyle w:val="ListParagraph"/>
        <w:ind w:left="1440"/>
      </w:pPr>
    </w:p>
    <w:p w14:paraId="1C8D7933" w14:textId="7A6F6474" w:rsidR="00586D77" w:rsidRDefault="00586D77" w:rsidP="0066544B">
      <w:pPr>
        <w:pStyle w:val="ListParagraph"/>
        <w:ind w:left="1440"/>
      </w:pPr>
    </w:p>
    <w:p w14:paraId="1E6DB40F" w14:textId="71A173B2" w:rsidR="00586D77" w:rsidRDefault="00586D77" w:rsidP="0066544B">
      <w:pPr>
        <w:pStyle w:val="ListParagraph"/>
        <w:ind w:left="1440"/>
      </w:pPr>
    </w:p>
    <w:p w14:paraId="59E0621B" w14:textId="10209C20" w:rsidR="00586D77" w:rsidRDefault="00586D77" w:rsidP="0066544B">
      <w:pPr>
        <w:pStyle w:val="ListParagraph"/>
        <w:ind w:left="1440"/>
      </w:pPr>
    </w:p>
    <w:p w14:paraId="4E1223D5" w14:textId="28F582AA" w:rsidR="00586D77" w:rsidRDefault="00586D77" w:rsidP="0066544B">
      <w:pPr>
        <w:pStyle w:val="ListParagraph"/>
        <w:ind w:left="1440"/>
      </w:pPr>
    </w:p>
    <w:p w14:paraId="6DA276E4" w14:textId="0CB7FF71" w:rsidR="00586D77" w:rsidRDefault="00586D77" w:rsidP="0066544B">
      <w:pPr>
        <w:pStyle w:val="ListParagraph"/>
        <w:ind w:left="1440"/>
      </w:pPr>
    </w:p>
    <w:p w14:paraId="09CF5A36" w14:textId="72C47A05" w:rsidR="00586D77" w:rsidRDefault="00586D77" w:rsidP="0066544B">
      <w:pPr>
        <w:pStyle w:val="ListParagraph"/>
        <w:ind w:left="1440"/>
      </w:pPr>
    </w:p>
    <w:p w14:paraId="7689F8B1" w14:textId="26168747" w:rsidR="00586D77" w:rsidRDefault="00586D77" w:rsidP="0066544B">
      <w:pPr>
        <w:pStyle w:val="ListParagraph"/>
        <w:ind w:left="1440"/>
      </w:pPr>
    </w:p>
    <w:p w14:paraId="495074B3" w14:textId="77777777" w:rsidR="00586D77" w:rsidRPr="00643C81" w:rsidRDefault="00586D77" w:rsidP="0066544B">
      <w:pPr>
        <w:pStyle w:val="ListParagraph"/>
        <w:ind w:left="1440"/>
      </w:pPr>
    </w:p>
    <w:p w14:paraId="1D71BF51" w14:textId="3CF74845" w:rsidR="00185BC9" w:rsidRDefault="00B97C2D" w:rsidP="0A14A75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Block</w:t>
      </w:r>
    </w:p>
    <w:p w14:paraId="759C5694" w14:textId="77777777" w:rsidR="0028676C" w:rsidRPr="0066544B" w:rsidRDefault="0028676C" w:rsidP="0028676C">
      <w:pPr>
        <w:pStyle w:val="ListParagraph"/>
        <w:ind w:left="810"/>
        <w:rPr>
          <w:b/>
          <w:bCs/>
        </w:rPr>
      </w:pPr>
    </w:p>
    <w:p w14:paraId="06BAA558" w14:textId="68D50728" w:rsidR="00B97C2D" w:rsidRDefault="00B97C2D" w:rsidP="00185BC9">
      <w:pPr>
        <w:pStyle w:val="ListParagraph"/>
        <w:numPr>
          <w:ilvl w:val="2"/>
          <w:numId w:val="2"/>
        </w:numPr>
      </w:pPr>
      <w:r w:rsidRPr="00B97C2D">
        <w:rPr>
          <w:u w:val="single"/>
        </w:rPr>
        <w:t>computeMerkleRoot</w:t>
      </w:r>
      <w:r>
        <w:t>:</w:t>
      </w:r>
    </w:p>
    <w:p w14:paraId="4F806D2F" w14:textId="77777777" w:rsidR="00173687" w:rsidRDefault="00173687" w:rsidP="00173687">
      <w:pPr>
        <w:pStyle w:val="ListParagraph"/>
        <w:ind w:left="1080"/>
      </w:pPr>
    </w:p>
    <w:p w14:paraId="43F8EB5F" w14:textId="77777777" w:rsidR="00173687" w:rsidRDefault="00173687" w:rsidP="00173687">
      <w:pPr>
        <w:pStyle w:val="ListParagraph"/>
        <w:numPr>
          <w:ilvl w:val="3"/>
          <w:numId w:val="2"/>
        </w:numPr>
      </w:pPr>
      <w:r>
        <w:rPr>
          <w:u w:val="single"/>
        </w:rPr>
        <w:t>Choose which approach you want to take</w:t>
      </w:r>
      <w:r w:rsidRPr="00173687">
        <w:t xml:space="preserve">:  </w:t>
      </w:r>
    </w:p>
    <w:p w14:paraId="0E7C3620" w14:textId="77777777" w:rsidR="00173687" w:rsidRDefault="00173687" w:rsidP="00173687">
      <w:pPr>
        <w:pStyle w:val="ListParagraph"/>
        <w:numPr>
          <w:ilvl w:val="4"/>
          <w:numId w:val="2"/>
        </w:numPr>
      </w:pPr>
      <w:r>
        <w:t xml:space="preserve">The </w:t>
      </w:r>
      <w:r w:rsidRPr="00173687">
        <w:rPr>
          <w:b/>
        </w:rPr>
        <w:t>90% approach</w:t>
      </w:r>
      <w:r>
        <w:t xml:space="preserve"> is much easier and is based on what we’ve done in class but your max score for the project can only reach 90%.</w:t>
      </w:r>
    </w:p>
    <w:p w14:paraId="79E84A72" w14:textId="0CE9943F" w:rsidR="00173687" w:rsidRDefault="00173687" w:rsidP="00173687">
      <w:pPr>
        <w:pStyle w:val="ListParagraph"/>
        <w:numPr>
          <w:ilvl w:val="4"/>
          <w:numId w:val="2"/>
        </w:numPr>
      </w:pPr>
      <w:r>
        <w:t xml:space="preserve">The </w:t>
      </w:r>
      <w:r w:rsidRPr="00173687">
        <w:rPr>
          <w:b/>
        </w:rPr>
        <w:t>100% approach</w:t>
      </w:r>
      <w:r>
        <w:t xml:space="preserve"> is much trickier, and you must figure out on your own.</w:t>
      </w:r>
    </w:p>
    <w:p w14:paraId="77E8E523" w14:textId="77777777" w:rsidR="00173687" w:rsidRDefault="00173687" w:rsidP="00173687">
      <w:pPr>
        <w:pStyle w:val="ListParagraph"/>
        <w:ind w:left="1800"/>
      </w:pPr>
    </w:p>
    <w:p w14:paraId="4E88F530" w14:textId="086CB0CA" w:rsidR="00B97C2D" w:rsidRDefault="00173687" w:rsidP="00B97C2D">
      <w:pPr>
        <w:pStyle w:val="ListParagraph"/>
        <w:numPr>
          <w:ilvl w:val="3"/>
          <w:numId w:val="2"/>
        </w:numPr>
      </w:pPr>
      <w:r w:rsidRPr="00173687">
        <w:rPr>
          <w:b/>
        </w:rPr>
        <w:t>9</w:t>
      </w:r>
      <w:r>
        <w:rPr>
          <w:b/>
        </w:rPr>
        <w:t>0</w:t>
      </w:r>
      <w:r w:rsidRPr="00173687">
        <w:rPr>
          <w:b/>
        </w:rPr>
        <w:t>% Project Score Logic</w:t>
      </w:r>
      <w:r>
        <w:t xml:space="preserve">:  </w:t>
      </w:r>
      <w:r w:rsidR="00B97C2D">
        <w:t xml:space="preserve">This logic needs to account for possibly </w:t>
      </w:r>
      <w:r w:rsidR="00B97C2D" w:rsidRPr="00666580">
        <w:rPr>
          <w:b/>
          <w:u w:val="single"/>
        </w:rPr>
        <w:t>2 or 4 items</w:t>
      </w:r>
      <w:r w:rsidR="00B97C2D">
        <w:t xml:space="preserve"> in </w:t>
      </w:r>
      <w:proofErr w:type="spellStart"/>
      <w:r w:rsidR="00B97C2D">
        <w:t>lstItems</w:t>
      </w:r>
      <w:proofErr w:type="spellEnd"/>
      <w:r w:rsidR="00B97C2D">
        <w:t xml:space="preserve"> that are passed in.</w:t>
      </w:r>
    </w:p>
    <w:p w14:paraId="65EBB50B" w14:textId="4240047C" w:rsidR="00B97C2D" w:rsidRDefault="00B97C2D" w:rsidP="00B97C2D">
      <w:pPr>
        <w:pStyle w:val="ListParagraph"/>
        <w:numPr>
          <w:ilvl w:val="4"/>
          <w:numId w:val="2"/>
        </w:numPr>
      </w:pPr>
      <w:r>
        <w:t xml:space="preserve">This means your code should have </w:t>
      </w:r>
      <w:r w:rsidRPr="00666580">
        <w:rPr>
          <w:b/>
          <w:u w:val="single"/>
        </w:rPr>
        <w:t>2 or 4 Merkle Tree leaves</w:t>
      </w:r>
      <w:r>
        <w:t xml:space="preserve"> depending on how many items are passed in.</w:t>
      </w:r>
    </w:p>
    <w:p w14:paraId="2CF8D9BF" w14:textId="1CE2E8D7" w:rsidR="00666580" w:rsidRDefault="00173687" w:rsidP="00666580">
      <w:pPr>
        <w:pStyle w:val="ListParagraph"/>
        <w:numPr>
          <w:ilvl w:val="3"/>
          <w:numId w:val="2"/>
        </w:numPr>
      </w:pPr>
      <w:r>
        <w:rPr>
          <w:b/>
        </w:rPr>
        <w:t>100% Project Score Logic</w:t>
      </w:r>
      <w:r w:rsidR="00666580">
        <w:t xml:space="preserve">:  You can only get </w:t>
      </w:r>
      <w:r>
        <w:t>90%</w:t>
      </w:r>
      <w:r w:rsidR="00666580">
        <w:t xml:space="preserve"> on this project if everything else is done perfectly.  To get </w:t>
      </w:r>
      <w:r>
        <w:t>100%</w:t>
      </w:r>
      <w:r w:rsidR="00666580">
        <w:t xml:space="preserve">, you </w:t>
      </w:r>
      <w:r>
        <w:t>must</w:t>
      </w:r>
      <w:r w:rsidR="00666580">
        <w:t xml:space="preserve"> make this method flexible to accept any </w:t>
      </w:r>
      <w:r w:rsidR="00B8373E">
        <w:t>power</w:t>
      </w:r>
      <w:r w:rsidR="00666580">
        <w:t xml:space="preserve"> of 2 items.  So </w:t>
      </w:r>
      <w:proofErr w:type="spellStart"/>
      <w:r w:rsidR="00666580">
        <w:t>lstItems</w:t>
      </w:r>
      <w:proofErr w:type="spellEnd"/>
      <w:r w:rsidR="00666580">
        <w:t xml:space="preserve"> could be 2,4,8,16,32, etc. and your code would be able to compute the Merkle Root.</w:t>
      </w:r>
    </w:p>
    <w:p w14:paraId="5BACC32A" w14:textId="77777777" w:rsidR="001600F1" w:rsidRPr="00F34CD5" w:rsidRDefault="001600F1" w:rsidP="001600F1">
      <w:pPr>
        <w:pStyle w:val="ListParagraph"/>
        <w:ind w:left="1800"/>
      </w:pPr>
    </w:p>
    <w:p w14:paraId="3BF53FDB" w14:textId="5C4FE013" w:rsidR="00F34CD5" w:rsidRDefault="00F34CD5" w:rsidP="00F34CD5">
      <w:pPr>
        <w:pStyle w:val="ListParagraph"/>
        <w:numPr>
          <w:ilvl w:val="3"/>
          <w:numId w:val="2"/>
        </w:numPr>
      </w:pPr>
      <w:r w:rsidRPr="001600F1">
        <w:rPr>
          <w:b/>
        </w:rPr>
        <w:t>NOTE</w:t>
      </w:r>
      <w:r w:rsidRPr="00F34CD5">
        <w:t>:</w:t>
      </w:r>
      <w:r>
        <w:t xml:space="preserve"> There is a main method at the bottom of this class that you can use to test </w:t>
      </w:r>
      <w:r w:rsidR="001600F1">
        <w:t xml:space="preserve">2 and 4 items simply by right clicking on the tab for this class and selecting “Run </w:t>
      </w:r>
      <w:proofErr w:type="spellStart"/>
      <w:r w:rsidR="001600F1">
        <w:t>Block.main</w:t>
      </w:r>
      <w:proofErr w:type="spellEnd"/>
      <w:r w:rsidR="001600F1">
        <w:t xml:space="preserve">()” </w:t>
      </w:r>
    </w:p>
    <w:p w14:paraId="1DCAD07F" w14:textId="77777777" w:rsidR="0028676C" w:rsidRPr="00B97C2D" w:rsidRDefault="0028676C" w:rsidP="0028676C">
      <w:pPr>
        <w:pStyle w:val="ListParagraph"/>
        <w:ind w:left="1800"/>
      </w:pPr>
    </w:p>
    <w:p w14:paraId="6670C3B8" w14:textId="37A66D44" w:rsidR="00185BC9" w:rsidRDefault="00B97C2D" w:rsidP="00185BC9">
      <w:pPr>
        <w:pStyle w:val="ListParagraph"/>
        <w:numPr>
          <w:ilvl w:val="2"/>
          <w:numId w:val="2"/>
        </w:numPr>
      </w:pPr>
      <w:r>
        <w:rPr>
          <w:u w:val="single"/>
        </w:rPr>
        <w:t>populateMerkleNode</w:t>
      </w:r>
      <w:r w:rsidR="0A14A754">
        <w:t>:</w:t>
      </w:r>
    </w:p>
    <w:p w14:paraId="31C40A97" w14:textId="6374F5CA" w:rsidR="00AC429D" w:rsidRDefault="00B97C2D" w:rsidP="00B97C2D">
      <w:pPr>
        <w:pStyle w:val="ListParagraph"/>
        <w:numPr>
          <w:ilvl w:val="3"/>
          <w:numId w:val="2"/>
        </w:numPr>
      </w:pPr>
      <w:r>
        <w:t xml:space="preserve">This method will work just as we did in class… set the left and right nodes and then call </w:t>
      </w:r>
      <w:proofErr w:type="spellStart"/>
      <w:r>
        <w:t>generateHash</w:t>
      </w:r>
      <w:proofErr w:type="spellEnd"/>
      <w:r>
        <w:t xml:space="preserve"> in the </w:t>
      </w:r>
      <w:proofErr w:type="spellStart"/>
      <w:r>
        <w:t>BlockchainUtil</w:t>
      </w:r>
      <w:proofErr w:type="spellEnd"/>
      <w:r>
        <w:t xml:space="preserve"> class and set the node’s hash. </w:t>
      </w:r>
    </w:p>
    <w:p w14:paraId="19062911" w14:textId="24B86F29" w:rsidR="00B97C2D" w:rsidRDefault="00B97C2D" w:rsidP="00B97C2D">
      <w:pPr>
        <w:pStyle w:val="ListParagraph"/>
        <w:ind w:left="1440"/>
      </w:pPr>
    </w:p>
    <w:p w14:paraId="528D3B8E" w14:textId="0F329141" w:rsidR="00E6048C" w:rsidRDefault="00E6048C" w:rsidP="00B97C2D">
      <w:pPr>
        <w:pStyle w:val="ListParagraph"/>
        <w:ind w:left="1440"/>
      </w:pPr>
    </w:p>
    <w:p w14:paraId="21FB15D9" w14:textId="77777777" w:rsidR="00E6048C" w:rsidRDefault="00E6048C" w:rsidP="00B97C2D">
      <w:pPr>
        <w:pStyle w:val="ListParagraph"/>
        <w:ind w:left="1440"/>
      </w:pPr>
    </w:p>
    <w:p w14:paraId="07EF478E" w14:textId="772F1367" w:rsidR="0028676C" w:rsidRDefault="0028676C" w:rsidP="0028676C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BlockchainUtil</w:t>
      </w:r>
      <w:proofErr w:type="spellEnd"/>
    </w:p>
    <w:p w14:paraId="0198CBC3" w14:textId="77777777" w:rsidR="0028676C" w:rsidRDefault="0028676C" w:rsidP="0028676C">
      <w:pPr>
        <w:pStyle w:val="ListParagraph"/>
        <w:ind w:left="810"/>
      </w:pPr>
    </w:p>
    <w:p w14:paraId="5DCD9BA7" w14:textId="6597716D" w:rsidR="0028676C" w:rsidRDefault="00BF1E5B" w:rsidP="0028676C">
      <w:pPr>
        <w:pStyle w:val="ListParagraph"/>
        <w:numPr>
          <w:ilvl w:val="2"/>
          <w:numId w:val="2"/>
        </w:numPr>
      </w:pPr>
      <w:r>
        <w:rPr>
          <w:u w:val="single"/>
        </w:rPr>
        <w:t>generateHash</w:t>
      </w:r>
      <w:r w:rsidR="0028676C">
        <w:t>:</w:t>
      </w:r>
    </w:p>
    <w:p w14:paraId="33D94F21" w14:textId="50FDC64A" w:rsidR="0028676C" w:rsidRDefault="0028676C" w:rsidP="0028676C">
      <w:pPr>
        <w:pStyle w:val="ListParagraph"/>
        <w:numPr>
          <w:ilvl w:val="3"/>
          <w:numId w:val="2"/>
        </w:numPr>
      </w:pPr>
      <w:r>
        <w:t xml:space="preserve">This </w:t>
      </w:r>
      <w:r w:rsidR="00BF1E5B">
        <w:t>method generates a SHA-256 hash of the string passed in</w:t>
      </w:r>
      <w:r>
        <w:t>.</w:t>
      </w:r>
    </w:p>
    <w:p w14:paraId="32BD74CA" w14:textId="351F2DD4" w:rsidR="0028676C" w:rsidRDefault="0028676C" w:rsidP="0028676C">
      <w:pPr>
        <w:pStyle w:val="ListParagraph"/>
        <w:numPr>
          <w:ilvl w:val="3"/>
          <w:numId w:val="2"/>
        </w:numPr>
      </w:pPr>
      <w:r>
        <w:t xml:space="preserve">Code </w:t>
      </w:r>
      <w:r w:rsidR="00BF1E5B">
        <w:t>for this was reviewed in class and doesn’t need to be changed.</w:t>
      </w:r>
    </w:p>
    <w:p w14:paraId="05AE39E2" w14:textId="77777777" w:rsidR="0028676C" w:rsidRPr="0028676C" w:rsidRDefault="0028676C" w:rsidP="0028676C">
      <w:pPr>
        <w:pStyle w:val="ListParagraph"/>
        <w:ind w:left="810"/>
      </w:pPr>
    </w:p>
    <w:p w14:paraId="48D6FF9F" w14:textId="45205D75" w:rsidR="00DA6C44" w:rsidRDefault="00B97C2D" w:rsidP="00DA6C44">
      <w:pPr>
        <w:pStyle w:val="ListParagraph"/>
        <w:numPr>
          <w:ilvl w:val="1"/>
          <w:numId w:val="2"/>
        </w:numPr>
      </w:pPr>
      <w:r>
        <w:rPr>
          <w:b/>
          <w:bCs/>
        </w:rPr>
        <w:t>P2PMessageQueue</w:t>
      </w:r>
    </w:p>
    <w:p w14:paraId="7B195C83" w14:textId="77777777" w:rsidR="00235A82" w:rsidRDefault="00235A82" w:rsidP="00235A82">
      <w:pPr>
        <w:pStyle w:val="ListParagraph"/>
        <w:ind w:left="810"/>
      </w:pPr>
    </w:p>
    <w:p w14:paraId="16FF010F" w14:textId="60C6623E" w:rsidR="00DA6C44" w:rsidRDefault="008C4086" w:rsidP="00DA6C44">
      <w:pPr>
        <w:pStyle w:val="ListParagraph"/>
        <w:numPr>
          <w:ilvl w:val="2"/>
          <w:numId w:val="2"/>
        </w:numPr>
      </w:pPr>
      <w:r>
        <w:rPr>
          <w:u w:val="single"/>
        </w:rPr>
        <w:t>enqueue</w:t>
      </w:r>
      <w:r w:rsidR="0A14A754">
        <w:t>:</w:t>
      </w:r>
    </w:p>
    <w:p w14:paraId="2BD93FFD" w14:textId="13C7E821" w:rsidR="0066544B" w:rsidRDefault="008C4086" w:rsidP="008C4086">
      <w:pPr>
        <w:pStyle w:val="ListParagraph"/>
        <w:numPr>
          <w:ilvl w:val="3"/>
          <w:numId w:val="2"/>
        </w:numPr>
      </w:pPr>
      <w:r>
        <w:t>This adds a node to the queue.</w:t>
      </w:r>
    </w:p>
    <w:p w14:paraId="7720E512" w14:textId="08AD61B8" w:rsidR="008C4086" w:rsidRDefault="008C4086" w:rsidP="008C4086">
      <w:pPr>
        <w:pStyle w:val="ListParagraph"/>
        <w:numPr>
          <w:ilvl w:val="3"/>
          <w:numId w:val="2"/>
        </w:numPr>
      </w:pPr>
      <w:r>
        <w:t>Code will be reviewed in class.</w:t>
      </w:r>
    </w:p>
    <w:p w14:paraId="7E8A918D" w14:textId="77777777" w:rsidR="0028676C" w:rsidRDefault="0028676C" w:rsidP="0028676C">
      <w:pPr>
        <w:pStyle w:val="ListParagraph"/>
        <w:ind w:left="1440"/>
      </w:pPr>
    </w:p>
    <w:p w14:paraId="39A2000E" w14:textId="43A86442" w:rsidR="008C4086" w:rsidRDefault="008C4086" w:rsidP="008C4086">
      <w:pPr>
        <w:pStyle w:val="ListParagraph"/>
        <w:numPr>
          <w:ilvl w:val="2"/>
          <w:numId w:val="2"/>
        </w:numPr>
      </w:pPr>
      <w:r w:rsidRPr="008C4086">
        <w:rPr>
          <w:u w:val="single"/>
        </w:rPr>
        <w:t>dequeue</w:t>
      </w:r>
      <w:r>
        <w:t>:</w:t>
      </w:r>
    </w:p>
    <w:p w14:paraId="1034C9C2" w14:textId="4AC80474" w:rsidR="008C4086" w:rsidRDefault="008C4086" w:rsidP="008C4086">
      <w:pPr>
        <w:pStyle w:val="ListParagraph"/>
        <w:numPr>
          <w:ilvl w:val="3"/>
          <w:numId w:val="2"/>
        </w:numPr>
      </w:pPr>
      <w:r>
        <w:t>This removes and returns a node from the queue.</w:t>
      </w:r>
    </w:p>
    <w:p w14:paraId="765FA6FC" w14:textId="24FED9E4" w:rsidR="008C4086" w:rsidRDefault="008C4086" w:rsidP="008C4086">
      <w:pPr>
        <w:pStyle w:val="ListParagraph"/>
        <w:numPr>
          <w:ilvl w:val="3"/>
          <w:numId w:val="2"/>
        </w:numPr>
      </w:pPr>
      <w:r>
        <w:t>Code will be reviewed in class.</w:t>
      </w:r>
    </w:p>
    <w:p w14:paraId="5FF9C97B" w14:textId="77777777" w:rsidR="0028676C" w:rsidRDefault="0028676C" w:rsidP="0028676C">
      <w:pPr>
        <w:pStyle w:val="ListParagraph"/>
        <w:ind w:left="1440"/>
      </w:pPr>
    </w:p>
    <w:p w14:paraId="48556557" w14:textId="5E167629" w:rsidR="008C4086" w:rsidRDefault="008C4086" w:rsidP="008C4086">
      <w:pPr>
        <w:pStyle w:val="ListParagraph"/>
        <w:numPr>
          <w:ilvl w:val="2"/>
          <w:numId w:val="2"/>
        </w:numPr>
      </w:pPr>
      <w:r w:rsidRPr="008C4086">
        <w:rPr>
          <w:u w:val="single"/>
        </w:rPr>
        <w:t>hasNodes</w:t>
      </w:r>
      <w:r>
        <w:t>:</w:t>
      </w:r>
    </w:p>
    <w:p w14:paraId="1EBFD8D7" w14:textId="77A82FD7" w:rsidR="008C4086" w:rsidRDefault="008C4086" w:rsidP="008C4086">
      <w:pPr>
        <w:pStyle w:val="ListParagraph"/>
        <w:numPr>
          <w:ilvl w:val="3"/>
          <w:numId w:val="2"/>
        </w:numPr>
      </w:pPr>
      <w:r>
        <w:t>This returns true or false depending on if any nodes exist in queue.</w:t>
      </w:r>
    </w:p>
    <w:p w14:paraId="0A4039EE" w14:textId="1914222D" w:rsidR="008C4086" w:rsidRDefault="008C4086" w:rsidP="008C4086">
      <w:pPr>
        <w:pStyle w:val="ListParagraph"/>
        <w:numPr>
          <w:ilvl w:val="3"/>
          <w:numId w:val="2"/>
        </w:numPr>
      </w:pPr>
      <w:r>
        <w:t>Code will be reviewed in class.</w:t>
      </w:r>
    </w:p>
    <w:p w14:paraId="487889E7" w14:textId="77777777" w:rsidR="0066544B" w:rsidRDefault="0066544B" w:rsidP="0066544B"/>
    <w:p w14:paraId="534F3736" w14:textId="2E99E2ED" w:rsidR="001B6245" w:rsidRDefault="001B6245" w:rsidP="001B6245">
      <w:pPr>
        <w:pStyle w:val="ListParagraph"/>
        <w:ind w:left="810"/>
        <w:rPr>
          <w:b/>
        </w:rPr>
      </w:pPr>
    </w:p>
    <w:p w14:paraId="60A36727" w14:textId="77B920D3" w:rsidR="00586D77" w:rsidRDefault="00586D77" w:rsidP="001B6245">
      <w:pPr>
        <w:pStyle w:val="ListParagraph"/>
        <w:ind w:left="810"/>
        <w:rPr>
          <w:b/>
        </w:rPr>
      </w:pPr>
    </w:p>
    <w:p w14:paraId="142D40CE" w14:textId="452BB2C4" w:rsidR="00586D77" w:rsidRDefault="00586D77" w:rsidP="001B6245">
      <w:pPr>
        <w:pStyle w:val="ListParagraph"/>
        <w:ind w:left="810"/>
        <w:rPr>
          <w:b/>
        </w:rPr>
      </w:pPr>
    </w:p>
    <w:p w14:paraId="3875DB40" w14:textId="77777777" w:rsidR="002C593E" w:rsidRDefault="002C593E" w:rsidP="001B6245">
      <w:pPr>
        <w:pStyle w:val="ListParagraph"/>
        <w:ind w:left="810"/>
        <w:rPr>
          <w:b/>
        </w:rPr>
      </w:pPr>
    </w:p>
    <w:p w14:paraId="2105F9B9" w14:textId="3DF097E3" w:rsidR="00B02581" w:rsidRPr="00235A82" w:rsidRDefault="008C4086" w:rsidP="0A14A75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lastRenderedPageBreak/>
        <w:t>P2PUtil</w:t>
      </w:r>
    </w:p>
    <w:p w14:paraId="7D49DF48" w14:textId="77777777" w:rsidR="00235A82" w:rsidRDefault="00235A82" w:rsidP="00235A82">
      <w:pPr>
        <w:pStyle w:val="ListParagraph"/>
        <w:ind w:left="810"/>
        <w:rPr>
          <w:b/>
        </w:rPr>
      </w:pPr>
    </w:p>
    <w:p w14:paraId="1607CC63" w14:textId="2AA8471F" w:rsidR="00B02581" w:rsidRDefault="008C4086" w:rsidP="00B02581">
      <w:pPr>
        <w:pStyle w:val="ListParagraph"/>
        <w:numPr>
          <w:ilvl w:val="2"/>
          <w:numId w:val="2"/>
        </w:numPr>
      </w:pPr>
      <w:r>
        <w:rPr>
          <w:u w:val="single"/>
        </w:rPr>
        <w:t>connectForOneMessage</w:t>
      </w:r>
      <w:r w:rsidR="0A14A754">
        <w:t>:</w:t>
      </w:r>
    </w:p>
    <w:p w14:paraId="4DFCEC21" w14:textId="07744011" w:rsidR="00B02581" w:rsidRDefault="008C4086" w:rsidP="008C4086">
      <w:pPr>
        <w:pStyle w:val="ListParagraph"/>
        <w:numPr>
          <w:ilvl w:val="3"/>
          <w:numId w:val="2"/>
        </w:numPr>
      </w:pPr>
      <w:r>
        <w:t xml:space="preserve">This method will connect to a given server via Socket for a one-time sending of a message to that server and it will return the reply from the server and disconnect. </w:t>
      </w:r>
    </w:p>
    <w:p w14:paraId="62683A81" w14:textId="3C33B831" w:rsidR="008867D2" w:rsidRPr="0028676C" w:rsidRDefault="008C4086" w:rsidP="0028676C">
      <w:pPr>
        <w:pStyle w:val="ListParagraph"/>
        <w:numPr>
          <w:ilvl w:val="3"/>
          <w:numId w:val="2"/>
        </w:numPr>
      </w:pPr>
      <w:r>
        <w:t>Code for the Socket communication will be reviewed in class.</w:t>
      </w:r>
    </w:p>
    <w:p w14:paraId="5399518F" w14:textId="77777777" w:rsidR="0066544B" w:rsidRDefault="0066544B" w:rsidP="0066544B">
      <w:pPr>
        <w:pBdr>
          <w:bottom w:val="single" w:sz="6" w:space="1" w:color="auto"/>
        </w:pBdr>
        <w:rPr>
          <w:b/>
        </w:rPr>
      </w:pPr>
    </w:p>
    <w:p w14:paraId="3BDACDF7" w14:textId="77777777" w:rsidR="0066544B" w:rsidRPr="0066544B" w:rsidRDefault="0066544B" w:rsidP="0066544B">
      <w:pPr>
        <w:pStyle w:val="ListParagraph"/>
        <w:rPr>
          <w:b/>
        </w:rPr>
      </w:pPr>
    </w:p>
    <w:p w14:paraId="5CBA2F62" w14:textId="77777777" w:rsidR="001B6245" w:rsidRDefault="00EE5EED" w:rsidP="001B6245">
      <w:r>
        <w:t xml:space="preserve">      </w:t>
      </w:r>
    </w:p>
    <w:p w14:paraId="127FEEC3" w14:textId="36986DF4" w:rsidR="00A244D5" w:rsidRDefault="00A244D5" w:rsidP="00A244D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Testing Your Code</w:t>
      </w:r>
    </w:p>
    <w:p w14:paraId="10BEF0D3" w14:textId="0159C1D6" w:rsidR="00A244D5" w:rsidRPr="00EB5458" w:rsidRDefault="00A244D5" w:rsidP="00A244D5">
      <w:pPr>
        <w:pStyle w:val="ListParagraph"/>
        <w:numPr>
          <w:ilvl w:val="1"/>
          <w:numId w:val="2"/>
        </w:numPr>
        <w:rPr>
          <w:bCs/>
        </w:rPr>
      </w:pPr>
      <w:r w:rsidRPr="00EB5458">
        <w:rPr>
          <w:bCs/>
        </w:rPr>
        <w:t>You need to run two instances of this app so that they can communicate with each other.</w:t>
      </w:r>
    </w:p>
    <w:p w14:paraId="6B6DD6AD" w14:textId="4088CC88" w:rsidR="00A244D5" w:rsidRPr="00EB5458" w:rsidRDefault="00A244D5" w:rsidP="00A244D5">
      <w:pPr>
        <w:pStyle w:val="ListParagraph"/>
        <w:numPr>
          <w:ilvl w:val="2"/>
          <w:numId w:val="2"/>
        </w:numPr>
        <w:rPr>
          <w:bCs/>
        </w:rPr>
      </w:pPr>
      <w:r w:rsidRPr="00EB5458">
        <w:rPr>
          <w:bCs/>
        </w:rPr>
        <w:t>One app can be run from your IDE like you normally do.</w:t>
      </w:r>
    </w:p>
    <w:p w14:paraId="5B1B49C2" w14:textId="5846197B" w:rsidR="00A244D5" w:rsidRPr="00EB5458" w:rsidRDefault="00A244D5" w:rsidP="00A244D5">
      <w:pPr>
        <w:pStyle w:val="ListParagraph"/>
        <w:numPr>
          <w:ilvl w:val="2"/>
          <w:numId w:val="2"/>
        </w:numPr>
        <w:rPr>
          <w:bCs/>
        </w:rPr>
      </w:pPr>
      <w:r w:rsidRPr="00EB5458">
        <w:rPr>
          <w:bCs/>
        </w:rPr>
        <w:t xml:space="preserve">The other app must be </w:t>
      </w:r>
      <w:proofErr w:type="gramStart"/>
      <w:r w:rsidRPr="00EB5458">
        <w:rPr>
          <w:bCs/>
        </w:rPr>
        <w:t>ran</w:t>
      </w:r>
      <w:proofErr w:type="gramEnd"/>
      <w:r w:rsidRPr="00EB5458">
        <w:rPr>
          <w:bCs/>
        </w:rPr>
        <w:t xml:space="preserve"> from</w:t>
      </w:r>
      <w:r w:rsidR="00EB5458" w:rsidRPr="00EB5458">
        <w:rPr>
          <w:bCs/>
        </w:rPr>
        <w:t xml:space="preserve"> a PowerShell window or other command line tool</w:t>
      </w:r>
      <w:r w:rsidR="00EB5458">
        <w:rPr>
          <w:bCs/>
        </w:rPr>
        <w:t xml:space="preserve"> as explained below.</w:t>
      </w:r>
    </w:p>
    <w:p w14:paraId="00B598AE" w14:textId="77777777" w:rsidR="00EB5458" w:rsidRDefault="00EB5458" w:rsidP="00EB5458">
      <w:pPr>
        <w:pStyle w:val="ListParagraph"/>
        <w:ind w:left="1080"/>
        <w:rPr>
          <w:b/>
          <w:bCs/>
        </w:rPr>
      </w:pPr>
    </w:p>
    <w:p w14:paraId="7944BDCB" w14:textId="77777777" w:rsidR="00EB5458" w:rsidRPr="00EB5458" w:rsidRDefault="00EB5458" w:rsidP="00A244D5">
      <w:pPr>
        <w:pStyle w:val="ListParagraph"/>
        <w:numPr>
          <w:ilvl w:val="1"/>
          <w:numId w:val="2"/>
        </w:numPr>
        <w:rPr>
          <w:bCs/>
        </w:rPr>
      </w:pPr>
      <w:r>
        <w:rPr>
          <w:b/>
          <w:bCs/>
        </w:rPr>
        <w:t>Running a separate instance of your app:</w:t>
      </w:r>
    </w:p>
    <w:p w14:paraId="6DB8B876" w14:textId="6B4CB83C" w:rsidR="001B6245" w:rsidRPr="00A244D5" w:rsidRDefault="00A244D5" w:rsidP="00EB5458">
      <w:pPr>
        <w:pStyle w:val="ListParagraph"/>
        <w:numPr>
          <w:ilvl w:val="2"/>
          <w:numId w:val="2"/>
        </w:numPr>
        <w:rPr>
          <w:bCs/>
        </w:rPr>
      </w:pPr>
      <w:r>
        <w:rPr>
          <w:b/>
          <w:bCs/>
        </w:rPr>
        <w:t>Jar file generation</w:t>
      </w:r>
    </w:p>
    <w:p w14:paraId="00430C3C" w14:textId="1B65875F" w:rsidR="00A244D5" w:rsidRPr="00A244D5" w:rsidRDefault="00A244D5" w:rsidP="00EB5458">
      <w:pPr>
        <w:pStyle w:val="ListParagraph"/>
        <w:numPr>
          <w:ilvl w:val="3"/>
          <w:numId w:val="2"/>
        </w:numPr>
        <w:rPr>
          <w:bCs/>
        </w:rPr>
      </w:pPr>
      <w:r w:rsidRPr="00A244D5">
        <w:rPr>
          <w:bCs/>
        </w:rPr>
        <w:t>You first need to build your code into a JAR file.</w:t>
      </w:r>
    </w:p>
    <w:p w14:paraId="210712AB" w14:textId="0B141738" w:rsidR="00A244D5" w:rsidRPr="00A244D5" w:rsidRDefault="00A244D5" w:rsidP="00EB5458">
      <w:pPr>
        <w:pStyle w:val="ListParagraph"/>
        <w:numPr>
          <w:ilvl w:val="3"/>
          <w:numId w:val="2"/>
        </w:numPr>
        <w:rPr>
          <w:bCs/>
        </w:rPr>
      </w:pPr>
      <w:r w:rsidRPr="00A244D5">
        <w:rPr>
          <w:bCs/>
        </w:rPr>
        <w:t>Instructions are included with the project online</w:t>
      </w:r>
      <w:r w:rsidR="00EB5458">
        <w:rPr>
          <w:bCs/>
        </w:rPr>
        <w:t xml:space="preserve"> and will be reviewed in class.</w:t>
      </w:r>
    </w:p>
    <w:p w14:paraId="4FE1AF84" w14:textId="1CCB69C1" w:rsidR="00A244D5" w:rsidRDefault="00A244D5" w:rsidP="00EB5458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Running your JAR file</w:t>
      </w:r>
    </w:p>
    <w:p w14:paraId="42AD7010" w14:textId="77777777" w:rsidR="00EB5458" w:rsidRDefault="00EB5458" w:rsidP="00EB5458">
      <w:pPr>
        <w:pStyle w:val="ListParagraph"/>
        <w:numPr>
          <w:ilvl w:val="3"/>
          <w:numId w:val="2"/>
        </w:numPr>
        <w:rPr>
          <w:bCs/>
        </w:rPr>
      </w:pPr>
      <w:r>
        <w:rPr>
          <w:bCs/>
        </w:rPr>
        <w:t>Navigate to your JAR file in file explorer.</w:t>
      </w:r>
    </w:p>
    <w:p w14:paraId="38B61A5E" w14:textId="25CC4912" w:rsidR="00EB5458" w:rsidRPr="00EB5458" w:rsidRDefault="00EB5458" w:rsidP="00EB5458">
      <w:pPr>
        <w:pStyle w:val="ListParagraph"/>
        <w:numPr>
          <w:ilvl w:val="4"/>
          <w:numId w:val="2"/>
        </w:numPr>
        <w:rPr>
          <w:bCs/>
        </w:rPr>
      </w:pPr>
      <w:r>
        <w:rPr>
          <w:bCs/>
        </w:rPr>
        <w:t>Shortcut i</w:t>
      </w:r>
      <w:r w:rsidRPr="00EB5458">
        <w:rPr>
          <w:bCs/>
        </w:rPr>
        <w:t xml:space="preserve">f using IntelliJ: </w:t>
      </w:r>
    </w:p>
    <w:p w14:paraId="1CE7BFC0" w14:textId="0E726AC8" w:rsidR="00EB5458" w:rsidRDefault="00EB5458" w:rsidP="00EB5458">
      <w:pPr>
        <w:pStyle w:val="ListParagraph"/>
        <w:numPr>
          <w:ilvl w:val="5"/>
          <w:numId w:val="2"/>
        </w:numPr>
        <w:rPr>
          <w:bCs/>
        </w:rPr>
      </w:pPr>
      <w:r w:rsidRPr="00EB5458">
        <w:rPr>
          <w:bCs/>
        </w:rPr>
        <w:t>Find it in your left side file explorer in your IntelliJ IDE</w:t>
      </w:r>
      <w:r>
        <w:rPr>
          <w:bCs/>
        </w:rPr>
        <w:t>:</w:t>
      </w:r>
    </w:p>
    <w:p w14:paraId="56773D1E" w14:textId="6F066022" w:rsidR="00EB5458" w:rsidRPr="00EB5458" w:rsidRDefault="00EB5458" w:rsidP="00EB5458">
      <w:pPr>
        <w:pStyle w:val="ListParagraph"/>
        <w:numPr>
          <w:ilvl w:val="6"/>
          <w:numId w:val="2"/>
        </w:numPr>
        <w:rPr>
          <w:bCs/>
        </w:rPr>
      </w:pPr>
      <w:r>
        <w:rPr>
          <w:bCs/>
        </w:rPr>
        <w:t xml:space="preserve">…out &gt; artifacts &gt; </w:t>
      </w:r>
      <w:proofErr w:type="spellStart"/>
      <w:r>
        <w:rPr>
          <w:bCs/>
        </w:rPr>
        <w:t>BlockchainBasics_jar</w:t>
      </w:r>
      <w:proofErr w:type="spellEnd"/>
      <w:r>
        <w:rPr>
          <w:bCs/>
        </w:rPr>
        <w:t xml:space="preserve"> &gt; BlockchainBasics.jar</w:t>
      </w:r>
    </w:p>
    <w:p w14:paraId="1CC25BC2" w14:textId="77777777" w:rsidR="00EB5458" w:rsidRPr="00EB5458" w:rsidRDefault="00EB5458" w:rsidP="00EB5458">
      <w:pPr>
        <w:pStyle w:val="ListParagraph"/>
        <w:numPr>
          <w:ilvl w:val="5"/>
          <w:numId w:val="2"/>
        </w:numPr>
        <w:rPr>
          <w:bCs/>
        </w:rPr>
      </w:pPr>
      <w:r w:rsidRPr="00EB5458">
        <w:rPr>
          <w:bCs/>
        </w:rPr>
        <w:t>Right click on it and pic “Show in Explorer.”</w:t>
      </w:r>
    </w:p>
    <w:p w14:paraId="42A4E39C" w14:textId="502AB336" w:rsidR="00EB5458" w:rsidRDefault="00EB5458" w:rsidP="00EB5458">
      <w:pPr>
        <w:pStyle w:val="ListParagraph"/>
        <w:numPr>
          <w:ilvl w:val="3"/>
          <w:numId w:val="2"/>
        </w:numPr>
        <w:rPr>
          <w:bCs/>
        </w:rPr>
      </w:pPr>
      <w:r w:rsidRPr="00EB5458">
        <w:rPr>
          <w:bCs/>
        </w:rPr>
        <w:t xml:space="preserve">Make sure </w:t>
      </w:r>
      <w:r>
        <w:rPr>
          <w:bCs/>
        </w:rPr>
        <w:t>that no file is highlighted by LEFT clicking in right space.</w:t>
      </w:r>
    </w:p>
    <w:p w14:paraId="112A0E57" w14:textId="61CBF705" w:rsidR="00EB5458" w:rsidRDefault="00EB5458" w:rsidP="00EB5458">
      <w:pPr>
        <w:pStyle w:val="ListParagraph"/>
        <w:numPr>
          <w:ilvl w:val="3"/>
          <w:numId w:val="2"/>
        </w:numPr>
        <w:rPr>
          <w:bCs/>
        </w:rPr>
      </w:pPr>
      <w:r>
        <w:rPr>
          <w:bCs/>
        </w:rPr>
        <w:t>SHIFT + RIGHT click in white space as shown in class to get extra menu item of “Open PowerShell Window here”</w:t>
      </w:r>
    </w:p>
    <w:p w14:paraId="68D067AF" w14:textId="05AFA555" w:rsidR="00EB5458" w:rsidRDefault="00EB5458" w:rsidP="00EB5458">
      <w:pPr>
        <w:pStyle w:val="ListParagraph"/>
        <w:numPr>
          <w:ilvl w:val="3"/>
          <w:numId w:val="2"/>
        </w:numPr>
        <w:rPr>
          <w:bCs/>
        </w:rPr>
      </w:pPr>
      <w:r>
        <w:rPr>
          <w:bCs/>
        </w:rPr>
        <w:t>In PowerShell or other command line tool, type the following to run:</w:t>
      </w:r>
    </w:p>
    <w:p w14:paraId="3E6653CB" w14:textId="628966E1" w:rsidR="00EB5458" w:rsidRPr="00EB5458" w:rsidRDefault="00EB5458" w:rsidP="00EB5458">
      <w:pPr>
        <w:ind w:left="1530" w:firstLine="630"/>
        <w:rPr>
          <w:bCs/>
        </w:rPr>
      </w:pPr>
      <w:r>
        <w:rPr>
          <w:bCs/>
        </w:rPr>
        <w:t>java -jar BlockchainBasics.jar</w:t>
      </w:r>
    </w:p>
    <w:p w14:paraId="62897C5A" w14:textId="77777777" w:rsidR="001B6245" w:rsidRPr="0038282B" w:rsidRDefault="001B6245" w:rsidP="001B6245">
      <w:pPr>
        <w:pStyle w:val="ListParagraph"/>
        <w:ind w:left="810"/>
        <w:rPr>
          <w:b/>
        </w:rPr>
      </w:pPr>
    </w:p>
    <w:p w14:paraId="6C0D02B1" w14:textId="77777777" w:rsidR="00EB5458" w:rsidRDefault="00EB5458" w:rsidP="00EB5458">
      <w:pPr>
        <w:pStyle w:val="ListParagraph"/>
        <w:numPr>
          <w:ilvl w:val="3"/>
          <w:numId w:val="2"/>
        </w:numPr>
      </w:pPr>
      <w:r>
        <w:t>Then make sure a different port is chosen for your IDE instance and your command line instance:</w:t>
      </w:r>
    </w:p>
    <w:p w14:paraId="0A4405D1" w14:textId="36AD2B2B" w:rsidR="00395D09" w:rsidRDefault="00EB5458" w:rsidP="00EE5EED">
      <w:pPr>
        <w:pStyle w:val="ListParagraph"/>
        <w:numPr>
          <w:ilvl w:val="4"/>
          <w:numId w:val="2"/>
        </w:numPr>
      </w:pPr>
      <w:r>
        <w:t xml:space="preserve">For instance, choose </w:t>
      </w:r>
      <w:r w:rsidR="00666580">
        <w:t>8800 for one and 8888 or the other</w:t>
      </w:r>
      <w:r w:rsidR="00395D09">
        <w:t>.</w:t>
      </w:r>
    </w:p>
    <w:p w14:paraId="2C5DEEBC" w14:textId="77777777" w:rsidR="00395D09" w:rsidRDefault="00395D09" w:rsidP="00395D09">
      <w:pPr>
        <w:pBdr>
          <w:bottom w:val="single" w:sz="6" w:space="1" w:color="auto"/>
        </w:pBdr>
      </w:pPr>
    </w:p>
    <w:p w14:paraId="507C53B4" w14:textId="77777777" w:rsidR="00395D09" w:rsidRDefault="00395D09" w:rsidP="00395D09"/>
    <w:p w14:paraId="03A6BC59" w14:textId="77777777" w:rsidR="00395D09" w:rsidRDefault="00395D09" w:rsidP="00395D09"/>
    <w:p w14:paraId="089821F6" w14:textId="77777777" w:rsidR="00EE5EED" w:rsidRDefault="00EE5EED" w:rsidP="00EE5EED">
      <w:r>
        <w:t xml:space="preserve">  </w:t>
      </w:r>
    </w:p>
    <w:p w14:paraId="4F5B84A0" w14:textId="72902A0F" w:rsidR="00FB4435" w:rsidRDefault="00395D09" w:rsidP="0A14A75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NOT PART OF PROJECT GRADING: Incorporating your code into larger in-class Griffin Blockchain app.</w:t>
      </w:r>
    </w:p>
    <w:p w14:paraId="1FAA6628" w14:textId="3B4974E3" w:rsidR="00395D09" w:rsidRDefault="00395D09" w:rsidP="00395D09">
      <w:pPr>
        <w:pStyle w:val="ListParagraph"/>
        <w:numPr>
          <w:ilvl w:val="1"/>
          <w:numId w:val="2"/>
        </w:numPr>
        <w:rPr>
          <w:bCs/>
        </w:rPr>
      </w:pPr>
      <w:r w:rsidRPr="00395D09">
        <w:rPr>
          <w:bCs/>
        </w:rPr>
        <w:t xml:space="preserve">All of the code you added to this </w:t>
      </w:r>
      <w:proofErr w:type="spellStart"/>
      <w:r w:rsidRPr="00395D09">
        <w:rPr>
          <w:bCs/>
        </w:rPr>
        <w:t>BlockchainBasics</w:t>
      </w:r>
      <w:proofErr w:type="spellEnd"/>
      <w:r w:rsidRPr="00395D09">
        <w:rPr>
          <w:bCs/>
        </w:rPr>
        <w:t xml:space="preserve"> project can also now be added to the Griffin Blockchain app to make it functional and partake in full Blockchain networking with others in class.</w:t>
      </w:r>
    </w:p>
    <w:p w14:paraId="0C16089A" w14:textId="26188DC2" w:rsidR="00395D09" w:rsidRPr="00395D09" w:rsidRDefault="00395D09" w:rsidP="00395D09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Details will be provided in class, and this app’s code will be made available later.</w:t>
      </w:r>
    </w:p>
    <w:p w14:paraId="5D2537E1" w14:textId="77777777" w:rsidR="00EE5EED" w:rsidRDefault="00EE5EED" w:rsidP="00EE5EED">
      <w:r>
        <w:t xml:space="preserve">  </w:t>
      </w:r>
    </w:p>
    <w:p w14:paraId="77DD89A7" w14:textId="544FA489" w:rsidR="00EE5EED" w:rsidRDefault="00EE5EED" w:rsidP="00EE5EED">
      <w:pPr>
        <w:pBdr>
          <w:bottom w:val="single" w:sz="6" w:space="1" w:color="auto"/>
        </w:pBdr>
      </w:pPr>
      <w:r>
        <w:t xml:space="preserve">  </w:t>
      </w:r>
    </w:p>
    <w:p w14:paraId="1A610321" w14:textId="77777777" w:rsidR="00AE38C2" w:rsidRDefault="00AE38C2" w:rsidP="00EE5EED"/>
    <w:p w14:paraId="08F6C07C" w14:textId="2E520CB7" w:rsidR="00EE5EED" w:rsidRDefault="0A14A754" w:rsidP="00EE5EED">
      <w:r>
        <w:t xml:space="preserve">TURNING IN </w:t>
      </w:r>
      <w:r w:rsidR="00AE38C2">
        <w:t>PROJECT</w:t>
      </w:r>
      <w:r>
        <w:t xml:space="preserve">: </w:t>
      </w:r>
    </w:p>
    <w:p w14:paraId="1CBE870C" w14:textId="77777777" w:rsidR="00AE38C2" w:rsidRDefault="00AE38C2" w:rsidP="00EE5EED"/>
    <w:p w14:paraId="5A84328D" w14:textId="6D03C2D0" w:rsidR="000F2C86" w:rsidRPr="0076174E" w:rsidRDefault="0A14A754" w:rsidP="00586D77">
      <w:r w:rsidRPr="0A14A754">
        <w:rPr>
          <w:b/>
          <w:bCs/>
        </w:rPr>
        <w:t>IMPORTANT</w:t>
      </w:r>
      <w:r>
        <w:t xml:space="preserve">: </w:t>
      </w:r>
      <w:r w:rsidRPr="0A14A754">
        <w:rPr>
          <w:b/>
          <w:bCs/>
        </w:rPr>
        <w:t>DO NOT ZIP</w:t>
      </w:r>
      <w:r>
        <w:t xml:space="preserve"> your files please.  </w:t>
      </w:r>
      <w:r w:rsidR="00AE38C2">
        <w:t xml:space="preserve">Turn in just the </w:t>
      </w:r>
      <w:r w:rsidR="00AE38C2" w:rsidRPr="00AE38C2">
        <w:rPr>
          <w:b/>
        </w:rPr>
        <w:t>5 .java files</w:t>
      </w:r>
      <w:r w:rsidR="00AE38C2">
        <w:t xml:space="preserve"> that you added code to. </w:t>
      </w:r>
      <w:r w:rsidR="00AE38C2" w:rsidRPr="00AE38C2">
        <w:rPr>
          <w:b/>
        </w:rPr>
        <w:t xml:space="preserve">ALSO, include a runnable .jar file </w:t>
      </w:r>
      <w:r w:rsidR="00586D77">
        <w:rPr>
          <w:b/>
        </w:rPr>
        <w:t xml:space="preserve">of all the code </w:t>
      </w:r>
      <w:r w:rsidR="00AE38C2" w:rsidRPr="00AE38C2">
        <w:rPr>
          <w:b/>
        </w:rPr>
        <w:t xml:space="preserve">if </w:t>
      </w:r>
      <w:r w:rsidR="00AE38C2">
        <w:rPr>
          <w:b/>
        </w:rPr>
        <w:t>your code is</w:t>
      </w:r>
      <w:r w:rsidR="00AE38C2" w:rsidRPr="00AE38C2">
        <w:rPr>
          <w:b/>
        </w:rPr>
        <w:t xml:space="preserve"> functional.</w:t>
      </w:r>
      <w:r w:rsidR="0076174E">
        <w:tab/>
      </w:r>
    </w:p>
    <w:sectPr w:rsidR="000F2C86" w:rsidRPr="0076174E" w:rsidSect="0038282B">
      <w:pgSz w:w="12240" w:h="15840"/>
      <w:pgMar w:top="990" w:right="990" w:bottom="108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1FF4"/>
    <w:multiLevelType w:val="hybridMultilevel"/>
    <w:tmpl w:val="8D7445F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>
      <w:start w:val="1"/>
      <w:numFmt w:val="lowerRoman"/>
      <w:lvlText w:val="%6."/>
      <w:lvlJc w:val="right"/>
      <w:pPr>
        <w:ind w:left="207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3ECA"/>
    <w:multiLevelType w:val="hybridMultilevel"/>
    <w:tmpl w:val="EC62F0A4"/>
    <w:lvl w:ilvl="0" w:tplc="42DA2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 w15:restartNumberingAfterBreak="0">
    <w:nsid w:val="10BB089B"/>
    <w:multiLevelType w:val="hybridMultilevel"/>
    <w:tmpl w:val="B1C8D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F74DF"/>
    <w:multiLevelType w:val="hybridMultilevel"/>
    <w:tmpl w:val="40462886"/>
    <w:lvl w:ilvl="0" w:tplc="EF008712">
      <w:numFmt w:val="bullet"/>
      <w:lvlText w:val="-"/>
      <w:lvlJc w:val="left"/>
      <w:pPr>
        <w:ind w:left="6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1EE032C6"/>
    <w:multiLevelType w:val="hybridMultilevel"/>
    <w:tmpl w:val="E244E4F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E4635"/>
    <w:multiLevelType w:val="hybridMultilevel"/>
    <w:tmpl w:val="39B06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B6E15"/>
    <w:multiLevelType w:val="hybridMultilevel"/>
    <w:tmpl w:val="7DCA3C5E"/>
    <w:lvl w:ilvl="0" w:tplc="829E4C52">
      <w:start w:val="3"/>
      <w:numFmt w:val="bullet"/>
      <w:lvlText w:val="-"/>
      <w:lvlJc w:val="left"/>
      <w:pPr>
        <w:ind w:left="4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40AD7851"/>
    <w:multiLevelType w:val="hybridMultilevel"/>
    <w:tmpl w:val="37CE5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53D17"/>
    <w:multiLevelType w:val="hybridMultilevel"/>
    <w:tmpl w:val="C9BA6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C5B7D"/>
    <w:multiLevelType w:val="hybridMultilevel"/>
    <w:tmpl w:val="B6E4D992"/>
    <w:lvl w:ilvl="0" w:tplc="1DC0927A">
      <w:start w:val="3"/>
      <w:numFmt w:val="bullet"/>
      <w:lvlText w:val="-"/>
      <w:lvlJc w:val="left"/>
      <w:pPr>
        <w:ind w:left="5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0" w15:restartNumberingAfterBreak="0">
    <w:nsid w:val="447866B3"/>
    <w:multiLevelType w:val="hybridMultilevel"/>
    <w:tmpl w:val="FB06D994"/>
    <w:lvl w:ilvl="0" w:tplc="4EACA01C">
      <w:start w:val="3"/>
      <w:numFmt w:val="bullet"/>
      <w:lvlText w:val="-"/>
      <w:lvlJc w:val="left"/>
      <w:pPr>
        <w:ind w:left="4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1" w15:restartNumberingAfterBreak="0">
    <w:nsid w:val="4B5A10D9"/>
    <w:multiLevelType w:val="hybridMultilevel"/>
    <w:tmpl w:val="158C079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166547">
    <w:abstractNumId w:val="5"/>
  </w:num>
  <w:num w:numId="2" w16cid:durableId="138303751">
    <w:abstractNumId w:val="0"/>
  </w:num>
  <w:num w:numId="3" w16cid:durableId="1627353905">
    <w:abstractNumId w:val="7"/>
  </w:num>
  <w:num w:numId="4" w16cid:durableId="130753481">
    <w:abstractNumId w:val="3"/>
  </w:num>
  <w:num w:numId="5" w16cid:durableId="1245602451">
    <w:abstractNumId w:val="2"/>
  </w:num>
  <w:num w:numId="6" w16cid:durableId="1113207859">
    <w:abstractNumId w:val="9"/>
  </w:num>
  <w:num w:numId="7" w16cid:durableId="1484468000">
    <w:abstractNumId w:val="1"/>
  </w:num>
  <w:num w:numId="8" w16cid:durableId="1054810049">
    <w:abstractNumId w:val="11"/>
  </w:num>
  <w:num w:numId="9" w16cid:durableId="1460878609">
    <w:abstractNumId w:val="6"/>
  </w:num>
  <w:num w:numId="10" w16cid:durableId="1403715963">
    <w:abstractNumId w:val="10"/>
  </w:num>
  <w:num w:numId="11" w16cid:durableId="1554998469">
    <w:abstractNumId w:val="4"/>
  </w:num>
  <w:num w:numId="12" w16cid:durableId="11632750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formsDesign/>
  <w:attachedTemplate r:id="rId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EED"/>
    <w:rsid w:val="00023190"/>
    <w:rsid w:val="000928BB"/>
    <w:rsid w:val="000E1E0F"/>
    <w:rsid w:val="000E7F0D"/>
    <w:rsid w:val="000F2C86"/>
    <w:rsid w:val="00102343"/>
    <w:rsid w:val="001158FC"/>
    <w:rsid w:val="001436DC"/>
    <w:rsid w:val="001600F1"/>
    <w:rsid w:val="00173687"/>
    <w:rsid w:val="001853CA"/>
    <w:rsid w:val="00185BC9"/>
    <w:rsid w:val="00187C07"/>
    <w:rsid w:val="001926F7"/>
    <w:rsid w:val="00197E58"/>
    <w:rsid w:val="001B6245"/>
    <w:rsid w:val="0022727F"/>
    <w:rsid w:val="00235A82"/>
    <w:rsid w:val="00245CA7"/>
    <w:rsid w:val="0025429B"/>
    <w:rsid w:val="002649BB"/>
    <w:rsid w:val="0028676C"/>
    <w:rsid w:val="002A1B55"/>
    <w:rsid w:val="002A4B62"/>
    <w:rsid w:val="002C01AD"/>
    <w:rsid w:val="002C593E"/>
    <w:rsid w:val="002F597C"/>
    <w:rsid w:val="0030552D"/>
    <w:rsid w:val="00381BA9"/>
    <w:rsid w:val="0038282B"/>
    <w:rsid w:val="00395D09"/>
    <w:rsid w:val="004534D8"/>
    <w:rsid w:val="004D1B25"/>
    <w:rsid w:val="004D2F8A"/>
    <w:rsid w:val="00554495"/>
    <w:rsid w:val="00565051"/>
    <w:rsid w:val="00572CA6"/>
    <w:rsid w:val="00586D77"/>
    <w:rsid w:val="005C5914"/>
    <w:rsid w:val="005E2172"/>
    <w:rsid w:val="005E6D5E"/>
    <w:rsid w:val="005F0669"/>
    <w:rsid w:val="00627BBE"/>
    <w:rsid w:val="0064223D"/>
    <w:rsid w:val="00643C81"/>
    <w:rsid w:val="00655198"/>
    <w:rsid w:val="0066544B"/>
    <w:rsid w:val="00666580"/>
    <w:rsid w:val="006D6A73"/>
    <w:rsid w:val="00703187"/>
    <w:rsid w:val="007576C3"/>
    <w:rsid w:val="0076174E"/>
    <w:rsid w:val="0077681D"/>
    <w:rsid w:val="0084197D"/>
    <w:rsid w:val="0086292A"/>
    <w:rsid w:val="008867D2"/>
    <w:rsid w:val="008939C0"/>
    <w:rsid w:val="00897082"/>
    <w:rsid w:val="008B3A24"/>
    <w:rsid w:val="008C19F5"/>
    <w:rsid w:val="008C4086"/>
    <w:rsid w:val="008D2428"/>
    <w:rsid w:val="009033FF"/>
    <w:rsid w:val="00903D9F"/>
    <w:rsid w:val="00936C60"/>
    <w:rsid w:val="00974C52"/>
    <w:rsid w:val="009F7DB9"/>
    <w:rsid w:val="00A1561D"/>
    <w:rsid w:val="00A20739"/>
    <w:rsid w:val="00A22EAE"/>
    <w:rsid w:val="00A244D5"/>
    <w:rsid w:val="00A90ABA"/>
    <w:rsid w:val="00AA205D"/>
    <w:rsid w:val="00AC429D"/>
    <w:rsid w:val="00AE38C2"/>
    <w:rsid w:val="00B02581"/>
    <w:rsid w:val="00B8373E"/>
    <w:rsid w:val="00B8528E"/>
    <w:rsid w:val="00B97C2D"/>
    <w:rsid w:val="00BF1E5B"/>
    <w:rsid w:val="00C104B6"/>
    <w:rsid w:val="00C63A05"/>
    <w:rsid w:val="00CE28BB"/>
    <w:rsid w:val="00CE4C48"/>
    <w:rsid w:val="00D1245F"/>
    <w:rsid w:val="00D36E7E"/>
    <w:rsid w:val="00D86DA5"/>
    <w:rsid w:val="00D903E4"/>
    <w:rsid w:val="00D9560A"/>
    <w:rsid w:val="00DA6C44"/>
    <w:rsid w:val="00DE464D"/>
    <w:rsid w:val="00E21F4A"/>
    <w:rsid w:val="00E52630"/>
    <w:rsid w:val="00E6048C"/>
    <w:rsid w:val="00E60542"/>
    <w:rsid w:val="00E717A4"/>
    <w:rsid w:val="00E873FE"/>
    <w:rsid w:val="00EB5458"/>
    <w:rsid w:val="00EE5EED"/>
    <w:rsid w:val="00F34CD5"/>
    <w:rsid w:val="00FB4435"/>
    <w:rsid w:val="00FC2045"/>
    <w:rsid w:val="00FC2DD9"/>
    <w:rsid w:val="00FF483F"/>
    <w:rsid w:val="0A14A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8B83"/>
  <w15:docId w15:val="{AFC79CC1-ECC9-40C3-8BC5-4C6D5A7A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ABA"/>
  </w:style>
  <w:style w:type="paragraph" w:styleId="Heading1">
    <w:name w:val="heading 1"/>
    <w:basedOn w:val="Normal"/>
    <w:next w:val="Normal"/>
    <w:link w:val="Heading1Char"/>
    <w:uiPriority w:val="9"/>
    <w:qFormat/>
    <w:rsid w:val="00A90A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A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A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0A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0A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0A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0AB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0AB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0AB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0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0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0A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90A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90A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90A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90A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90A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90A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AB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0AB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90AB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A90AB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0ABA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A90AB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90AB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AB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AB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ABA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90AB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90AB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90AB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A90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A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A90AB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90A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8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illespi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18650</TotalTime>
  <Pages>4</Pages>
  <Words>1196</Words>
  <Characters>5590</Characters>
  <Application>Microsoft Office Word</Application>
  <DocSecurity>0</DocSecurity>
  <Lines>199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rgillespie</dc:creator>
  <cp:keywords/>
  <dc:description/>
  <cp:lastModifiedBy>tyler dollick</cp:lastModifiedBy>
  <cp:revision>25</cp:revision>
  <dcterms:created xsi:type="dcterms:W3CDTF">2016-09-28T00:25:00Z</dcterms:created>
  <dcterms:modified xsi:type="dcterms:W3CDTF">2022-10-02T06:13:00Z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  <property fmtid="{D5CDD505-2E9C-101B-9397-08002B2CF9AE}" pid="3" name="GrammarlyDocumentId">
    <vt:lpwstr>e57ec2289381ce91716e0a31d042005af87e0380f718417df6517f405c515792</vt:lpwstr>
  </property>
</Properties>
</file>